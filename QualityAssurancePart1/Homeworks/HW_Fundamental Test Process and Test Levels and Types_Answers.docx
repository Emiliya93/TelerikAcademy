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85" w:rsidRDefault="0088541D" w:rsidP="00E008E9">
      <w:pPr>
        <w:pStyle w:val="Heading1"/>
      </w:pPr>
      <w:r w:rsidRPr="00E008E9">
        <w:t xml:space="preserve">Homework </w:t>
      </w:r>
    </w:p>
    <w:p w:rsidR="004B3DC6" w:rsidRDefault="00310508" w:rsidP="0071523A">
      <w:pPr>
        <w:pStyle w:val="ListParagraph"/>
        <w:numPr>
          <w:ilvl w:val="0"/>
          <w:numId w:val="38"/>
        </w:numPr>
        <w:ind w:left="360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EAE65C5" wp14:editId="738305EA">
                <wp:simplePos x="0" y="0"/>
                <wp:positionH relativeFrom="column">
                  <wp:posOffset>-153011</wp:posOffset>
                </wp:positionH>
                <wp:positionV relativeFrom="paragraph">
                  <wp:posOffset>344302</wp:posOffset>
                </wp:positionV>
                <wp:extent cx="7150699" cy="2534979"/>
                <wp:effectExtent l="0" t="19050" r="12700" b="1778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699" cy="2534979"/>
                          <a:chOff x="0" y="0"/>
                          <a:chExt cx="7150699" cy="2534979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284671"/>
                            <a:ext cx="3614264" cy="2017959"/>
                            <a:chOff x="0" y="0"/>
                            <a:chExt cx="3614264" cy="2017959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63B9" w:rsidRDefault="006F63B9" w:rsidP="006F63B9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Line Callout 2 4"/>
                          <wps:cNvSpPr/>
                          <wps:spPr>
                            <a:xfrm>
                              <a:off x="2622430" y="4313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63B9" w:rsidRDefault="00FF4F02" w:rsidP="006F63B9">
                                <w:pPr>
                                  <w:jc w:val="center"/>
                                </w:pPr>
                                <w:r>
                                  <w:t xml:space="preserve">2. </w:t>
                                </w:r>
                                <w:r w:rsidR="008373D0">
                                  <w:t>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Line Callout 2 5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63B9" w:rsidRDefault="00FF4F02" w:rsidP="006F63B9">
                                <w:pPr>
                                  <w:jc w:val="center"/>
                                </w:pPr>
                                <w:r>
                                  <w:t>3. P</w:t>
                                </w:r>
                                <w:r w:rsidR="00066336">
                                  <w:t>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ine Callout 2 6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63B9" w:rsidRDefault="00066336" w:rsidP="006F63B9">
                                <w:pPr>
                                  <w:jc w:val="center"/>
                                </w:pPr>
                                <w:r>
                                  <w:t>4. 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Line Callout 2 10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3E2" w:rsidRDefault="00FF4F02" w:rsidP="009803E2">
                                <w:pPr>
                                  <w:jc w:val="center"/>
                                </w:pPr>
                                <w:r>
                                  <w:t>1. H</w:t>
                                </w:r>
                                <w:r w:rsidR="009803E2">
                                  <w:t xml:space="preserve"> </w:t>
                                </w:r>
                                <w:r w:rsidR="008373D0">
                                  <w:t>ARNESS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Line Callout 2 12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05DC" w:rsidRDefault="00FF4F02" w:rsidP="008005DC">
                                <w:pPr>
                                  <w:jc w:val="center"/>
                                </w:pPr>
                                <w:r>
                                  <w:t xml:space="preserve">5. </w:t>
                                </w:r>
                                <w:r w:rsidR="0065581F">
                                  <w:t>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Line Callout 2 13"/>
                          <wps:cNvSpPr/>
                          <wps:spPr>
                            <a:xfrm>
                              <a:off x="0" y="396816"/>
                              <a:ext cx="1310005" cy="327660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416A2" w:rsidRDefault="00FF4F02" w:rsidP="005416A2">
                                <w:pPr>
                                  <w:jc w:val="center"/>
                                </w:pPr>
                                <w:r>
                                  <w:t xml:space="preserve">7. </w:t>
                                </w:r>
                                <w:r w:rsidR="006027A4">
                                  <w:t>INTENSITY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Line Callout 2 16"/>
                          <wps:cNvSpPr/>
                          <wps:spPr>
                            <a:xfrm>
                              <a:off x="258792" y="1061050"/>
                              <a:ext cx="963295" cy="327660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78F8" w:rsidRDefault="00FF4F02" w:rsidP="000578F8">
                                <w:pPr>
                                  <w:jc w:val="center"/>
                                </w:pPr>
                                <w:r>
                                  <w:t>6. S</w:t>
                                </w:r>
                                <w:r w:rsidR="0065581F">
                                  <w:t>UITE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4261449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318" w:rsidRDefault="00011318" w:rsidP="00011318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ind w:left="360"/>
                              </w:pPr>
                              <w:r>
                                <w:t xml:space="preserve">Test …… </w:t>
                              </w:r>
                              <w:r w:rsidRPr="00011318">
                                <w:t>is a collection of software and test data</w:t>
                              </w:r>
                              <w:r w:rsidR="00E833DD">
                                <w:t>.</w:t>
                              </w:r>
                            </w:p>
                            <w:p w:rsidR="00DB0781" w:rsidRDefault="00DB0781" w:rsidP="00011318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ind w:left="360"/>
                              </w:pPr>
                              <w:r>
                                <w:t>There are logical and concrete test …….</w:t>
                              </w:r>
                            </w:p>
                            <w:p w:rsidR="00DB0781" w:rsidRDefault="00DB0781" w:rsidP="00011318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ind w:left="360"/>
                              </w:pPr>
                              <w:r w:rsidRPr="00A64B62">
                                <w:t>The results from the planning activities should be documented in a test</w:t>
                              </w:r>
                              <w:r>
                                <w:t>…….</w:t>
                              </w:r>
                            </w:p>
                            <w:p w:rsidR="00A15712" w:rsidRDefault="00A15712" w:rsidP="00011318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ind w:left="360"/>
                              </w:pPr>
                              <w:r>
                                <w:t>To predict the test results you use test …..</w:t>
                              </w:r>
                            </w:p>
                            <w:p w:rsidR="00A0291E" w:rsidRDefault="00A0291E" w:rsidP="00011318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ind w:left="360"/>
                              </w:pPr>
                              <w:r w:rsidRPr="00A0291E">
                                <w:t xml:space="preserve">The main task of planning </w:t>
                              </w:r>
                              <w:r>
                                <w:t>is to define test…..</w:t>
                              </w:r>
                            </w:p>
                            <w:p w:rsidR="00837E60" w:rsidRDefault="00A0291E" w:rsidP="00011318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ind w:left="360"/>
                              </w:pPr>
                              <w:r>
                                <w:t>You group the test cases in a test …..</w:t>
                              </w:r>
                            </w:p>
                            <w:p w:rsidR="006D6B11" w:rsidRDefault="006D6B11" w:rsidP="00011318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ind w:left="360"/>
                              </w:pPr>
                              <w:r>
                                <w:t>The quantity of test</w:t>
                              </w:r>
                              <w:r w:rsidR="002452B7">
                                <w:t>s</w:t>
                              </w:r>
                              <w:r>
                                <w:t xml:space="preserve">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E65C5" id="Group 20" o:spid="_x0000_s1026" style="position:absolute;left:0;text-align:left;margin-left:-12.05pt;margin-top:27.1pt;width:563.05pt;height:199.6pt;z-index:251686912" coordsize="71506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">
                <v:group id="Group 19" o:spid="_x0000_s1027" style="position:absolute;top:2846;width:36142;height:20180" coordsize="36142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gt8EA&#10;AADaAAAADwAAAGRycy9kb3ducmV2LnhtbERPS2vCQBC+F/wPyxR6KWZjKVJiVimCtulNm3oesmMS&#10;zM6G7Goev74rFHoaPr7npJvBNOJGnastK1hEMQjiwuqaSwX5927+BsJ5ZI2NZVIwkoPNevaQYqJt&#10;zwe6HX0pQgi7BBVU3reJlK6oyKCLbEscuLPtDPoAu1LqDvsQbhr5EsdLabDm0FBhS9uKisvxahRk&#10;+49p/2PMlx+n6ym/jNlr+5wp9fQ4vK9AeBr8v/jP/anDfLi/cr9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R4LfBAAAA2gAAAA8AAAAAAAAAAAAAAAAAmAIAAGRycy9kb3du&#10;cmV2LnhtbFBLBQYAAAAABAAEAPUAAACGAwAAAAA=&#10;" fillcolor="#9bbb59 [3206]" strokecolor="#4e6128 [1606]" strokeweight="2pt">
                    <v:textbox>
                      <w:txbxContent>
                        <w:p w:rsidR="006F63B9" w:rsidRDefault="006F63B9" w:rsidP="006F63B9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4" o:spid="_x0000_s1029" type="#_x0000_t48" style="position:absolute;left:26224;top:4313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lB8IA&#10;AADaAAAADwAAAGRycy9kb3ducmV2LnhtbESPQWvCQBSE74X+h+UVeqsbQykSXUUChZ6kRqU9PrLP&#10;bDD7NuyuSfz3XaHgcZiZb5jVZrKdGMiH1rGC+SwDQVw73XKj4Hj4fFuACBFZY+eYFNwowGb9/LTC&#10;QruR9zRUsREJwqFABSbGvpAy1IYshpnriZN3dt5iTNI3UnscE9x2Ms+yD2mx5bRgsKfSUH2prlYB&#10;/pTTWJ5Ow+/CH021O+fffMuVen2ZtksQkab4CP+3v7SCd7hfS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aUHwgAAANoAAAAPAAAAAAAAAAAAAAAAAJgCAABkcnMvZG93&#10;bnJldi54bWxQSwUGAAAAAAQABAD1AAAAhwMAAAAA&#10;" adj=",,-293,4429,-36,4578" fillcolor="#9bbb59 [3206]" strokecolor="#4e6128 [1606]" strokeweight="2pt">
                    <v:textbox>
                      <w:txbxContent>
                        <w:p w:rsidR="006F63B9" w:rsidRDefault="00FF4F02" w:rsidP="006F63B9">
                          <w:pPr>
                            <w:jc w:val="center"/>
                          </w:pPr>
                          <w:r>
                            <w:t xml:space="preserve">2. </w:t>
                          </w:r>
                          <w:r w:rsidR="008373D0">
                            <w:t>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5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U6cIA&#10;AADaAAAADwAAAGRycy9kb3ducmV2LnhtbESPQYvCMBSE74L/ITxhL6LpLuiWahQRFlbwYvWw3h7J&#10;sy02L6WJtfvvjSB4HGbmG2a57m0tOmp95VjB5zQBQaydqbhQcDr+TFIQPiAbrB2Tgn/ysF4NB0vM&#10;jLvzgbo8FCJC2GeooAyhyaT0uiSLfuoa4uhdXGsxRNkW0rR4j3Bby68kmUuLFceFEhvalqSv+c0q&#10;2G3OFzP+HrPOt91fetvroG2q1Meo3yxABOrDO/xq/xoFM3hei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tTpwgAAANoAAAAPAAAAAAAAAAAAAAAAAJgCAABkcnMvZG93&#10;bnJldi54bWxQSwUGAAAAAAQABAD1AAAAhwMAAAAA&#10;" adj="-11623,5829,-293,4429,-36,4578" fillcolor="#9bbb59 [3206]" strokecolor="#4e6128 [1606]" strokeweight="2pt">
                    <v:textbox>
                      <w:txbxContent>
                        <w:p w:rsidR="006F63B9" w:rsidRDefault="00FF4F02" w:rsidP="006F63B9">
                          <w:pPr>
                            <w:jc w:val="center"/>
                          </w:pPr>
                          <w:r>
                            <w:t>3. P</w:t>
                          </w:r>
                          <w:r w:rsidR="00066336">
                            <w:t>LAN</w:t>
                          </w:r>
                        </w:p>
                      </w:txbxContent>
                    </v:textbox>
                    <o:callout v:ext="edit" minusy="t"/>
                  </v:shape>
                  <v:shape id="Line Callout 2 6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57b8A&#10;AADaAAAADwAAAGRycy9kb3ducmV2LnhtbESPQYvCMBSE74L/ITzBm03Xg0jXKLKs4FGrgsdH87Yp&#10;Ni/dJNr67zcLgsdhZr5hVpvBtuJBPjSOFXxkOQjiyumGawXn0262BBEissbWMSl4UoDNejxaYaFd&#10;z0d6lLEWCcKhQAUmxq6QMlSGLIbMdcTJ+3HeYkzS11J77BPctnKe5wtpseG0YLCjL0PVrbxbBfXd&#10;+IN0fRkv382vOVwNH3eDUtPJsP0EEWmI7/CrvdcKFvB/Jd0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fntvwAAANoAAAAPAAAAAAAAAAAAAAAAAJgCAABkcnMvZG93bnJl&#10;di54bWxQSwUGAAAAAAQABAD1AAAAhAMAAAAA&#10;" adj="-6994,-12115,-293,4429,-36,4578" fillcolor="#9bbb59 [3206]" strokecolor="#4e6128 [1606]" strokeweight="2pt">
                    <v:textbox>
                      <w:txbxContent>
                        <w:p w:rsidR="006F63B9" w:rsidRDefault="00066336" w:rsidP="006F63B9">
                          <w:pPr>
                            <w:jc w:val="center"/>
                          </w:pPr>
                          <w:r>
                            <w:t>4. ORACLE</w:t>
                          </w:r>
                        </w:p>
                      </w:txbxContent>
                    </v:textbox>
                  </v:shape>
                  <v:shape id="Line Callout 2 10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HEGsUA&#10;AADbAAAADwAAAGRycy9kb3ducmV2LnhtbESPQU8CMRCF7yb+h2ZMvElXDmBWCiEmRhMusiB6nGzH&#10;7cbtdG0LLPx65kDibSbvzXvfzBaD79SBYmoDG3gcFaCI62BbbgxsN68PT6BSRrbYBSYDJ0qwmN/e&#10;zLC04chrOlS5URLCqUQDLue+1DrVjjymUeiJRfsJ0WOWNTbaRjxKuO/0uCgm2mPL0uCwpxdH9W+1&#10;9wZWX33l/mj19tHulufd5nPqx9/RmPu7YfkMKtOQ/83X63cr+EIvv8gAe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cQaxQAAANsAAAAPAAAAAAAAAAAAAAAAAJgCAABkcnMv&#10;ZG93bnJldi54bWxQSwUGAAAAAAQABAD1AAAAigMAAAAA&#10;" adj="9036,43827,8957,20790,9105,20411" fillcolor="#9bbb59 [3206]" strokecolor="#4e6128 [1606]" strokeweight="2pt">
                    <v:textbox>
                      <w:txbxContent>
                        <w:p w:rsidR="009803E2" w:rsidRDefault="00FF4F02" w:rsidP="009803E2">
                          <w:pPr>
                            <w:jc w:val="center"/>
                          </w:pPr>
                          <w:r>
                            <w:t>1. H</w:t>
                          </w:r>
                          <w:r w:rsidR="009803E2">
                            <w:t xml:space="preserve"> </w:t>
                          </w:r>
                          <w:r w:rsidR="008373D0">
                            <w:t>ARNESS</w:t>
                          </w:r>
                        </w:p>
                      </w:txbxContent>
                    </v:textbox>
                    <o:callout v:ext="edit" minusy="t"/>
                  </v:shape>
                  <v:shape id="Line Callout 2 12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C4sEA&#10;AADbAAAADwAAAGRycy9kb3ducmV2LnhtbERP32vCMBB+F/Y/hBv4IjOxiIxqLNtkIOxJK9vrkZxt&#10;XXMpTVa7/34ZCL7dx/fzNsXoWjFQHxrPGhZzBYLYeNtwpeFUvj89gwgR2WLrmTT8UoBi+zDZYG79&#10;lQ80HGMlUgiHHDXUMXa5lMHU5DDMfUecuLPvHcYE+0raHq8p3LUyU2olHTacGmrs6K0m8338cRpe&#10;m+V5qWw2fs3MpTRq99mFj0zr6eP4sgYRaYx38c29t2l+Bv+/p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UwuLBAAAA2wAAAA8AAAAAAAAAAAAAAAAAmAIAAGRycy9kb3du&#10;cmV2LnhtbFBLBQYAAAAABAAEAPUAAACGAwAAAAA=&#10;" adj="11925,-27948,10766,-2432,10951,-1755" fillcolor="#9bbb59 [3206]" strokecolor="#4e6128 [1606]" strokeweight="2pt">
                    <v:textbox>
                      <w:txbxContent>
                        <w:p w:rsidR="008005DC" w:rsidRDefault="00FF4F02" w:rsidP="008005DC">
                          <w:pPr>
                            <w:jc w:val="center"/>
                          </w:pPr>
                          <w:r>
                            <w:t xml:space="preserve">5. </w:t>
                          </w:r>
                          <w:r w:rsidR="0065581F">
                            <w:t>STRATEGY</w:t>
                          </w:r>
                        </w:p>
                      </w:txbxContent>
                    </v:textbox>
                    <o:callout v:ext="edit" minusx="t"/>
                  </v:shape>
                  <v:shape id="Line Callout 2 13" o:spid="_x0000_s1034" type="#_x0000_t48" style="position:absolute;top:3968;width:13100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Ne8IA&#10;AADbAAAADwAAAGRycy9kb3ducmV2LnhtbERPTWvCQBC9C/6HZYRepNm0SlpSVymCKF7E6KHHaXaa&#10;hGZnQ3ZN4r93BcHbPN7nLFaDqUVHrassK3iLYhDEudUVFwrOp83rJwjnkTXWlknBlRysluPRAlNt&#10;ez5Sl/lChBB2KSoovW9SKV1ekkEX2YY4cH+2NegDbAupW+xDuKnlexwn0mDFoaHEhtYl5f/ZxSiY&#10;Xw/db9J/VLs8GzbJ1OCP3O6VepkM318gPA3+KX64dzrMn8H9l3C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017wgAAANsAAAAPAAAAAAAAAAAAAAAAAJgCAABkcnMvZG93&#10;bnJldi54bWxQSwUGAAAAAAQABAD1AAAAhwMAAAAA&#10;" adj="26118,27426,21533,11290,21569,11439" fillcolor="#9bbb59 [3206]" strokecolor="#4e6128 [1606]" strokeweight="2pt">
                    <v:textbox>
                      <w:txbxContent>
                        <w:p w:rsidR="005416A2" w:rsidRDefault="00FF4F02" w:rsidP="005416A2">
                          <w:pPr>
                            <w:jc w:val="center"/>
                          </w:pPr>
                          <w:r>
                            <w:t xml:space="preserve">7. </w:t>
                          </w:r>
                          <w:r w:rsidR="006027A4">
                            <w:t>INTENSITY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16" o:spid="_x0000_s1035" type="#_x0000_t48" style="position:absolute;left:2587;top:10610;width:963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8esIA&#10;AADbAAAADwAAAGRycy9kb3ducmV2LnhtbERPzWrCQBC+F3yHZQq9NZt6iDW6iiiCFTw08QHG7JhE&#10;s7Mhu4np23eFQm/z8f3Ocj2aRgzUudqygo8oBkFcWF1zqeCc798/QTiPrLGxTAp+yMF6NXlZYqrt&#10;g79pyHwpQgi7FBVU3replK6oyKCLbEscuKvtDPoAu1LqDh8h3DRyGseJNFhzaKiwpW1FxT3rjQJ9&#10;OsZ+/rW95ENDs1u73236y02pt9dxswDhafT/4j/3QYf5CTx/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vx6wgAAANsAAAAPAAAAAAAAAAAAAAAAAJgCAABkcnMvZG93&#10;bnJldi54bWxQSwUGAAAAAAQABAD1AAAAhwMAAAAA&#10;" adj="29620,2404,21533,11290,21569,11439" fillcolor="#9bbb59 [3206]" strokecolor="#4e6128 [1606]" strokeweight="2pt">
                    <v:textbox>
                      <w:txbxContent>
                        <w:p w:rsidR="000578F8" w:rsidRDefault="00FF4F02" w:rsidP="000578F8">
                          <w:pPr>
                            <w:jc w:val="center"/>
                          </w:pPr>
                          <w:r>
                            <w:t>6. S</w:t>
                          </w:r>
                          <w:r w:rsidR="0065581F">
                            <w:t>UITE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6" type="#_x0000_t202" style="position:absolute;left:42614;width:28892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nMMIA&#10;AADbAAAADwAAAGRycy9kb3ducmV2LnhtbESPzWrCQBDH7wXfYRnBS9FNPUiJrqJCoVQPNvoAY3ZM&#10;gtnZsLua9O07h0JvM8z/4zerzeBa9aQQG88G3mYZKOLS24YrA5fzx/QdVEzIFlvPZOCHImzWo5cV&#10;5tb3/E3PIlVKQjjmaKBOqcu1jmVNDuPMd8Ryu/ngMMkaKm0D9hLuWj3PsoV22LA01NjRvqbyXjyc&#10;lNjj4aHv10M4DcG9fsV+l8LJmMl42C5BJRrSv/jP/WkFX2DlFxl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mcwwgAAANsAAAAPAAAAAAAAAAAAAAAAAJgCAABkcnMvZG93&#10;bnJldi54bWxQSwUGAAAAAAQABAD1AAAAhwMAAAAA&#10;" fillcolor="white [3201]" strokecolor="#9bbb59 [3206]" strokeweight="2.25pt">
                  <v:stroke dashstyle="dash"/>
                  <v:textbox>
                    <w:txbxContent>
                      <w:p w:rsidR="00011318" w:rsidRDefault="00011318" w:rsidP="00011318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left="360"/>
                        </w:pPr>
                        <w:r>
                          <w:t xml:space="preserve">Test …… </w:t>
                        </w:r>
                        <w:r w:rsidRPr="00011318">
                          <w:t>is a collection of software and test data</w:t>
                        </w:r>
                        <w:r w:rsidR="00E833DD">
                          <w:t>.</w:t>
                        </w:r>
                      </w:p>
                      <w:p w:rsidR="00DB0781" w:rsidRDefault="00DB0781" w:rsidP="00011318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left="360"/>
                        </w:pPr>
                        <w:r>
                          <w:t>There are logical and concrete test …….</w:t>
                        </w:r>
                      </w:p>
                      <w:p w:rsidR="00DB0781" w:rsidRDefault="00DB0781" w:rsidP="00011318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left="360"/>
                        </w:pPr>
                        <w:r w:rsidRPr="00A64B62">
                          <w:t>The results from the planning activities should be documented in a test</w:t>
                        </w:r>
                        <w:r>
                          <w:t>…….</w:t>
                        </w:r>
                      </w:p>
                      <w:p w:rsidR="00A15712" w:rsidRDefault="00A15712" w:rsidP="00011318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left="360"/>
                        </w:pPr>
                        <w:r>
                          <w:t>To predict the test results you use test …..</w:t>
                        </w:r>
                      </w:p>
                      <w:p w:rsidR="00A0291E" w:rsidRDefault="00A0291E" w:rsidP="00011318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left="360"/>
                        </w:pPr>
                        <w:r w:rsidRPr="00A0291E">
                          <w:t xml:space="preserve">The main task of planning </w:t>
                        </w:r>
                        <w:r>
                          <w:t>is to define test…..</w:t>
                        </w:r>
                      </w:p>
                      <w:p w:rsidR="00837E60" w:rsidRDefault="00A0291E" w:rsidP="00011318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left="360"/>
                        </w:pPr>
                        <w:r>
                          <w:t>You group the test cases in a test …..</w:t>
                        </w:r>
                      </w:p>
                      <w:p w:rsidR="006D6B11" w:rsidRDefault="006D6B11" w:rsidP="00011318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left="360"/>
                        </w:pPr>
                        <w:r>
                          <w:t>The quantity of test</w:t>
                        </w:r>
                        <w:r w:rsidR="002452B7">
                          <w:t>s</w:t>
                        </w:r>
                        <w:r>
                          <w:t xml:space="preserve">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003D8">
        <w:t>Fill in the right term</w:t>
      </w:r>
    </w:p>
    <w:p w:rsidR="00C70DC6" w:rsidRDefault="001356E2" w:rsidP="009E63A8">
      <w:pPr>
        <w:pStyle w:val="ListParagraph"/>
        <w:numPr>
          <w:ilvl w:val="0"/>
          <w:numId w:val="38"/>
        </w:numPr>
        <w:spacing w:before="120"/>
        <w:ind w:left="360"/>
      </w:pPr>
      <w:r>
        <w:t>Write down the test levels in correspondence with their level. Start with the basic test level at the bottom of the pyramid.</w:t>
      </w:r>
    </w:p>
    <w:p w:rsidR="001356E2" w:rsidRDefault="001356E2" w:rsidP="0071523A"/>
    <w:tbl>
      <w:tblPr>
        <w:tblStyle w:val="MediumShading1-Accent3"/>
        <w:tblpPr w:leftFromText="180" w:rightFromText="180" w:vertAnchor="text" w:horzAnchor="page" w:tblpX="5231" w:tblpY="796"/>
        <w:tblW w:w="4680" w:type="dxa"/>
        <w:tblLook w:val="04A0" w:firstRow="1" w:lastRow="0" w:firstColumn="1" w:lastColumn="0" w:noHBand="0" w:noVBand="1"/>
      </w:tblPr>
      <w:tblGrid>
        <w:gridCol w:w="2430"/>
        <w:gridCol w:w="2250"/>
      </w:tblGrid>
      <w:tr w:rsidR="00C70DC6" w:rsidTr="00D8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70DC6" w:rsidRDefault="00C70DC6" w:rsidP="00D87173">
            <w:pPr>
              <w:ind w:left="-18"/>
            </w:pPr>
            <w:r>
              <w:t>Letter</w:t>
            </w:r>
          </w:p>
        </w:tc>
        <w:tc>
          <w:tcPr>
            <w:tcW w:w="2250" w:type="dxa"/>
          </w:tcPr>
          <w:p w:rsidR="00C70DC6" w:rsidRDefault="00C70DC6" w:rsidP="00D8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Level</w:t>
            </w:r>
          </w:p>
        </w:tc>
      </w:tr>
      <w:tr w:rsidR="00C70DC6" w:rsidTr="00D8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70DC6" w:rsidRDefault="00C70DC6" w:rsidP="00D87173">
            <w:pPr>
              <w:jc w:val="center"/>
            </w:pPr>
            <w:r>
              <w:t>A</w:t>
            </w:r>
          </w:p>
        </w:tc>
        <w:tc>
          <w:tcPr>
            <w:tcW w:w="2250" w:type="dxa"/>
          </w:tcPr>
          <w:p w:rsidR="00C70DC6" w:rsidRDefault="00071B27" w:rsidP="00D8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Acceptance Testing</w:t>
            </w:r>
          </w:p>
        </w:tc>
      </w:tr>
      <w:tr w:rsidR="00C70DC6" w:rsidTr="00D87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70DC6" w:rsidRDefault="00C70DC6" w:rsidP="00D87173">
            <w:pPr>
              <w:jc w:val="center"/>
            </w:pPr>
            <w:r>
              <w:t>B</w:t>
            </w:r>
          </w:p>
        </w:tc>
        <w:tc>
          <w:tcPr>
            <w:tcW w:w="2250" w:type="dxa"/>
          </w:tcPr>
          <w:p w:rsidR="00C70DC6" w:rsidRDefault="00071B27" w:rsidP="00D871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Testing</w:t>
            </w:r>
          </w:p>
        </w:tc>
      </w:tr>
      <w:tr w:rsidR="00C70DC6" w:rsidTr="00D8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70DC6" w:rsidRDefault="00C70DC6" w:rsidP="00D87173">
            <w:pPr>
              <w:jc w:val="center"/>
            </w:pPr>
            <w:r>
              <w:t>C</w:t>
            </w:r>
          </w:p>
        </w:tc>
        <w:tc>
          <w:tcPr>
            <w:tcW w:w="2250" w:type="dxa"/>
          </w:tcPr>
          <w:p w:rsidR="00C70DC6" w:rsidRDefault="00071B27" w:rsidP="00D8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Testing</w:t>
            </w:r>
          </w:p>
        </w:tc>
      </w:tr>
      <w:tr w:rsidR="00C70DC6" w:rsidTr="00D87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70DC6" w:rsidRDefault="00C70DC6" w:rsidP="00D87173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:rsidR="00C70DC6" w:rsidRDefault="00071B27" w:rsidP="00D871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Component Testing</w:t>
            </w:r>
          </w:p>
        </w:tc>
      </w:tr>
    </w:tbl>
    <w:p w:rsidR="004B3DC6" w:rsidRDefault="001356E2" w:rsidP="0071523A">
      <w:r>
        <w:rPr>
          <w:noProof/>
          <w:lang w:eastAsia="zh-CN"/>
        </w:rPr>
        <w:drawing>
          <wp:inline distT="0" distB="0" distL="0" distR="0" wp14:anchorId="25F68841" wp14:editId="7DD5FCC0">
            <wp:extent cx="2432649" cy="1906438"/>
            <wp:effectExtent l="0" t="38100" r="25400" b="5588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B3DC6" w:rsidRDefault="00D02331" w:rsidP="004721D7">
      <w:pPr>
        <w:pStyle w:val="ListParagraph"/>
        <w:numPr>
          <w:ilvl w:val="0"/>
          <w:numId w:val="38"/>
        </w:numPr>
        <w:spacing w:before="120" w:after="120"/>
        <w:ind w:left="360"/>
      </w:pPr>
      <w: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494"/>
        <w:gridCol w:w="5495"/>
      </w:tblGrid>
      <w:tr w:rsidR="001F5977" w:rsidTr="00BC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1F5977" w:rsidRDefault="00403D0D" w:rsidP="00D02331">
            <w:pPr>
              <w:pStyle w:val="ListParagraph"/>
              <w:ind w:left="0"/>
            </w:pPr>
            <w:r>
              <w:t xml:space="preserve">Test </w:t>
            </w:r>
            <w:r w:rsidR="00D02331">
              <w:t>Activity</w:t>
            </w:r>
          </w:p>
        </w:tc>
        <w:tc>
          <w:tcPr>
            <w:tcW w:w="5495" w:type="dxa"/>
          </w:tcPr>
          <w:p w:rsidR="001F5977" w:rsidRDefault="00403D0D" w:rsidP="001F597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1F5977" w:rsidTr="00BC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F5977" w:rsidRPr="000C1319" w:rsidRDefault="007432DB" w:rsidP="007432DB">
            <w:pPr>
              <w:pStyle w:val="ListParagraph"/>
              <w:ind w:left="0"/>
              <w:rPr>
                <w:b w:val="0"/>
              </w:rPr>
            </w:pPr>
            <w:r w:rsidRPr="000C1319">
              <w:rPr>
                <w:b w:val="0"/>
              </w:rPr>
              <w:t>Open the main menu, go to Invoices and create new Invoice. Check if the invoice is visible in menu Invoice Journal</w:t>
            </w:r>
            <w:r w:rsidR="005355B3" w:rsidRPr="000C1319">
              <w:rPr>
                <w:b w:val="0"/>
              </w:rPr>
              <w:t>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5977" w:rsidRDefault="000C1319" w:rsidP="001F59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Testing</w:t>
            </w:r>
          </w:p>
        </w:tc>
      </w:tr>
      <w:tr w:rsidR="001F5977" w:rsidTr="00BC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1F5977" w:rsidRPr="000C1319" w:rsidRDefault="00D44F45" w:rsidP="001F5977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495" w:type="dxa"/>
          </w:tcPr>
          <w:p w:rsidR="001F5977" w:rsidRDefault="00EA01DF" w:rsidP="001F59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Regression Testing</w:t>
            </w:r>
          </w:p>
        </w:tc>
      </w:tr>
      <w:tr w:rsidR="001F5977" w:rsidTr="00BC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F5977" w:rsidRPr="000C1319" w:rsidRDefault="00C61F9F" w:rsidP="00C61F9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5977" w:rsidRDefault="002848E8" w:rsidP="001F59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Testing. Non-functional testing.</w:t>
            </w:r>
          </w:p>
        </w:tc>
      </w:tr>
      <w:tr w:rsidR="001F5977" w:rsidTr="00BC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1F5977" w:rsidRPr="000C1319" w:rsidRDefault="00A7328C" w:rsidP="001F5977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Make the same test that</w:t>
            </w:r>
            <w:r w:rsidR="00C61F9F">
              <w:rPr>
                <w:b w:val="0"/>
              </w:rPr>
              <w:t xml:space="preserve"> </w:t>
            </w:r>
            <w:r w:rsidR="00D44F45">
              <w:rPr>
                <w:b w:val="0"/>
              </w:rPr>
              <w:t>reveale</w:t>
            </w:r>
            <w:r>
              <w:rPr>
                <w:b w:val="0"/>
              </w:rPr>
              <w:t xml:space="preserve">d a bug before the last build. The developer set the issue to </w:t>
            </w:r>
            <w:r w:rsidR="00D879B3">
              <w:rPr>
                <w:b w:val="0"/>
              </w:rPr>
              <w:t>“</w:t>
            </w:r>
            <w:r>
              <w:rPr>
                <w:b w:val="0"/>
              </w:rPr>
              <w:t>fixed</w:t>
            </w:r>
            <w:r w:rsidR="00D879B3">
              <w:rPr>
                <w:b w:val="0"/>
              </w:rPr>
              <w:t>”</w:t>
            </w:r>
            <w:r>
              <w:rPr>
                <w:b w:val="0"/>
              </w:rPr>
              <w:t>.</w:t>
            </w:r>
          </w:p>
        </w:tc>
        <w:tc>
          <w:tcPr>
            <w:tcW w:w="5495" w:type="dxa"/>
          </w:tcPr>
          <w:p w:rsidR="001F5977" w:rsidRDefault="009B55FB" w:rsidP="001F59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Re-testing</w:t>
            </w:r>
          </w:p>
        </w:tc>
      </w:tr>
      <w:tr w:rsidR="00403D0D" w:rsidTr="00BC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03D0D" w:rsidRPr="000C1319" w:rsidRDefault="00D879B3" w:rsidP="00DE1BC0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 xml:space="preserve">Create a unit test for the method AddItem of the class </w:t>
            </w:r>
            <w:r w:rsidR="00DE1BC0">
              <w:rPr>
                <w:b w:val="0"/>
              </w:rPr>
              <w:t>O</w:t>
            </w:r>
            <w:r>
              <w:rPr>
                <w:b w:val="0"/>
              </w:rPr>
              <w:t>rder.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03D0D" w:rsidRDefault="00F95C26" w:rsidP="001F59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</w:t>
            </w:r>
            <w:r w:rsidR="00DB1D95">
              <w:t>testing. Structure</w:t>
            </w:r>
            <w:r w:rsidR="00B750ED">
              <w:t xml:space="preserve"> testing</w:t>
            </w:r>
          </w:p>
        </w:tc>
      </w:tr>
      <w:tr w:rsidR="00DB1D95" w:rsidTr="00BC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DB1D95" w:rsidRDefault="00DB1D95" w:rsidP="00DE1BC0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 xml:space="preserve">Open the test used before the last release for </w:t>
            </w:r>
            <w:r>
              <w:rPr>
                <w:b w:val="0"/>
              </w:rPr>
              <w:lastRenderedPageBreak/>
              <w:t>exercising the online help option and change the link to the current location of the help info.</w:t>
            </w:r>
          </w:p>
        </w:tc>
        <w:tc>
          <w:tcPr>
            <w:tcW w:w="5495" w:type="dxa"/>
          </w:tcPr>
          <w:p w:rsidR="00DB1D95" w:rsidRDefault="00B80A5A" w:rsidP="001F59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Maintenance testing</w:t>
            </w:r>
          </w:p>
        </w:tc>
      </w:tr>
    </w:tbl>
    <w:p w:rsidR="005F23D0" w:rsidRDefault="005F23D0" w:rsidP="005F23D0">
      <w:pPr>
        <w:pStyle w:val="ListParagraph"/>
        <w:ind w:left="360"/>
      </w:pPr>
      <w:bookmarkStart w:id="0" w:name="_GoBack"/>
      <w:bookmarkEnd w:id="0"/>
    </w:p>
    <w:sectPr w:rsidR="005F23D0" w:rsidSect="00264F08">
      <w:headerReference w:type="default" r:id="rId12"/>
      <w:type w:val="continuous"/>
      <w:pgSz w:w="11907" w:h="16839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EE0" w:rsidRDefault="007E4EE0">
      <w:r>
        <w:separator/>
      </w:r>
    </w:p>
  </w:endnote>
  <w:endnote w:type="continuationSeparator" w:id="0">
    <w:p w:rsidR="007E4EE0" w:rsidRDefault="007E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EE0" w:rsidRDefault="007E4EE0">
      <w:r>
        <w:separator/>
      </w:r>
    </w:p>
  </w:footnote>
  <w:footnote w:type="continuationSeparator" w:id="0">
    <w:p w:rsidR="007E4EE0" w:rsidRDefault="007E4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119"/>
      <w:gridCol w:w="2972"/>
      <w:gridCol w:w="4677"/>
    </w:tblGrid>
    <w:tr w:rsidR="003F3527" w:rsidRPr="003F3527" w:rsidTr="003F3527">
      <w:trPr>
        <w:trHeight w:val="567"/>
      </w:trPr>
      <w:tc>
        <w:tcPr>
          <w:tcW w:w="3119" w:type="dxa"/>
        </w:tcPr>
        <w:p w:rsidR="003F3527" w:rsidRPr="0017625F" w:rsidRDefault="00763F75" w:rsidP="00134C58">
          <w:pPr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462D199B" wp14:editId="4B3C2553">
                <wp:extent cx="1716405" cy="310515"/>
                <wp:effectExtent l="0" t="0" r="0" b="0"/>
                <wp:docPr id="2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64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2" w:type="dxa"/>
          <w:vAlign w:val="bottom"/>
        </w:tcPr>
        <w:p w:rsidR="003F3527" w:rsidRPr="000E532F" w:rsidRDefault="003F3527" w:rsidP="003F3527">
          <w:pPr>
            <w:spacing w:after="80"/>
            <w:jc w:val="center"/>
          </w:pPr>
          <w:r w:rsidRPr="003F3527">
            <w:rPr>
              <w:sz w:val="20"/>
            </w:rPr>
            <w:t xml:space="preserve">Page </w:t>
          </w:r>
          <w:r w:rsidRPr="003F3527">
            <w:rPr>
              <w:sz w:val="20"/>
            </w:rPr>
            <w:fldChar w:fldCharType="begin"/>
          </w:r>
          <w:r w:rsidRPr="003F3527">
            <w:rPr>
              <w:sz w:val="20"/>
            </w:rPr>
            <w:instrText xml:space="preserve"> PAGE </w:instrText>
          </w:r>
          <w:r w:rsidRPr="003F3527">
            <w:rPr>
              <w:sz w:val="20"/>
            </w:rPr>
            <w:fldChar w:fldCharType="separate"/>
          </w:r>
          <w:r w:rsidR="00E60005">
            <w:rPr>
              <w:noProof/>
              <w:sz w:val="20"/>
            </w:rPr>
            <w:t>1</w:t>
          </w:r>
          <w:r w:rsidRPr="003F3527">
            <w:rPr>
              <w:sz w:val="20"/>
            </w:rPr>
            <w:fldChar w:fldCharType="end"/>
          </w:r>
          <w:r w:rsidRPr="003F3527">
            <w:rPr>
              <w:sz w:val="20"/>
            </w:rPr>
            <w:t xml:space="preserve"> of </w:t>
          </w:r>
          <w:r w:rsidRPr="003F3527">
            <w:rPr>
              <w:sz w:val="20"/>
            </w:rPr>
            <w:fldChar w:fldCharType="begin"/>
          </w:r>
          <w:r w:rsidRPr="003F3527">
            <w:rPr>
              <w:sz w:val="20"/>
            </w:rPr>
            <w:instrText xml:space="preserve"> NUMPAGES </w:instrText>
          </w:r>
          <w:r w:rsidRPr="003F3527">
            <w:rPr>
              <w:sz w:val="20"/>
            </w:rPr>
            <w:fldChar w:fldCharType="separate"/>
          </w:r>
          <w:r w:rsidR="00E60005">
            <w:rPr>
              <w:noProof/>
              <w:sz w:val="20"/>
            </w:rPr>
            <w:t>2</w:t>
          </w:r>
          <w:r w:rsidRPr="003F3527">
            <w:rPr>
              <w:sz w:val="20"/>
            </w:rPr>
            <w:fldChar w:fldCharType="end"/>
          </w:r>
        </w:p>
      </w:tc>
      <w:tc>
        <w:tcPr>
          <w:tcW w:w="4677" w:type="dxa"/>
        </w:tcPr>
        <w:p w:rsidR="003F3527" w:rsidRPr="003F3527" w:rsidRDefault="003F3527" w:rsidP="00A43B0C">
          <w:pPr>
            <w:spacing w:line="240" w:lineRule="exact"/>
            <w:jc w:val="right"/>
            <w:rPr>
              <w:sz w:val="20"/>
            </w:rPr>
          </w:pPr>
          <w:r w:rsidRPr="003F3527">
            <w:rPr>
              <w:sz w:val="20"/>
            </w:rPr>
            <w:t xml:space="preserve">33, Alexander Malinov Blvd., Sofia, 1729, </w:t>
          </w:r>
          <w:smartTag w:uri="urn:schemas-microsoft-com:office:smarttags" w:element="country-region">
            <w:smartTag w:uri="urn:schemas-microsoft-com:office:smarttags" w:element="place">
              <w:r w:rsidRPr="003F3527">
                <w:rPr>
                  <w:sz w:val="20"/>
                </w:rPr>
                <w:t>Bulgaria</w:t>
              </w:r>
            </w:smartTag>
          </w:smartTag>
          <w:r w:rsidRPr="003F3527">
            <w:rPr>
              <w:sz w:val="20"/>
            </w:rPr>
            <w:t xml:space="preserve"> </w:t>
          </w:r>
        </w:p>
        <w:p w:rsidR="003F3527" w:rsidRPr="003F3527" w:rsidRDefault="003F3527" w:rsidP="00A43B0C">
          <w:pPr>
            <w:spacing w:line="240" w:lineRule="exact"/>
            <w:jc w:val="right"/>
            <w:rPr>
              <w:sz w:val="20"/>
            </w:rPr>
          </w:pPr>
          <w:r w:rsidRPr="003F3527">
            <w:rPr>
              <w:sz w:val="20"/>
            </w:rPr>
            <w:t>Phone: (+359) 2 80-99-862; Fax: (+359) 2 80-99-888</w:t>
          </w:r>
        </w:p>
      </w:tc>
    </w:tr>
    <w:tr w:rsidR="003F3A33" w:rsidRPr="003F3527" w:rsidTr="00201744">
      <w:trPr>
        <w:trHeight w:val="60"/>
      </w:trPr>
      <w:tc>
        <w:tcPr>
          <w:tcW w:w="10768" w:type="dxa"/>
          <w:gridSpan w:val="3"/>
          <w:shd w:val="clear" w:color="auto" w:fill="CCFF00"/>
        </w:tcPr>
        <w:p w:rsidR="003F3A33" w:rsidRPr="003F3527" w:rsidRDefault="003F3A33">
          <w:pPr>
            <w:rPr>
              <w:sz w:val="6"/>
              <w:szCs w:val="6"/>
            </w:rPr>
          </w:pPr>
        </w:p>
      </w:tc>
    </w:tr>
  </w:tbl>
  <w:p w:rsidR="003F3A33" w:rsidRPr="000E532F" w:rsidRDefault="003F3A33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D3C15"/>
    <w:multiLevelType w:val="hybridMultilevel"/>
    <w:tmpl w:val="7DA82CC4"/>
    <w:lvl w:ilvl="0" w:tplc="E68AE41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B068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7C04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B4CE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114F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E66A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8287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3CAA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47C0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0D163FC"/>
    <w:multiLevelType w:val="hybridMultilevel"/>
    <w:tmpl w:val="17F6B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F3556"/>
    <w:multiLevelType w:val="hybridMultilevel"/>
    <w:tmpl w:val="ADA4E078"/>
    <w:lvl w:ilvl="0" w:tplc="D8E208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B94A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D964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0D64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BD49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49CF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2FC6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39AC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DAE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68807CC"/>
    <w:multiLevelType w:val="hybridMultilevel"/>
    <w:tmpl w:val="A564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02138"/>
    <w:multiLevelType w:val="hybridMultilevel"/>
    <w:tmpl w:val="155E3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805DE"/>
    <w:multiLevelType w:val="hybridMultilevel"/>
    <w:tmpl w:val="8484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5890"/>
    <w:multiLevelType w:val="hybridMultilevel"/>
    <w:tmpl w:val="93268A6E"/>
    <w:lvl w:ilvl="0" w:tplc="0E20308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F8C0C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34C7E2">
      <w:start w:val="662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5C211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96E75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81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F4E6A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A4A31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82667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8356191"/>
    <w:multiLevelType w:val="hybridMultilevel"/>
    <w:tmpl w:val="930CADB8"/>
    <w:lvl w:ilvl="0" w:tplc="4364CD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1A52680C"/>
    <w:multiLevelType w:val="hybridMultilevel"/>
    <w:tmpl w:val="9D7E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A2058"/>
    <w:multiLevelType w:val="hybridMultilevel"/>
    <w:tmpl w:val="0C20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29D63BFC"/>
    <w:multiLevelType w:val="hybridMultilevel"/>
    <w:tmpl w:val="01A0B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B6F9C"/>
    <w:multiLevelType w:val="hybridMultilevel"/>
    <w:tmpl w:val="2CE492EC"/>
    <w:lvl w:ilvl="0" w:tplc="FF82A5C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D2245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5CCAA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CCE1A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E4E97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10792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D0E87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3ED69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B4814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40565A2"/>
    <w:multiLevelType w:val="hybridMultilevel"/>
    <w:tmpl w:val="7F822636"/>
    <w:lvl w:ilvl="0" w:tplc="569ADE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10A08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B1C1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180F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DB4FB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8E4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848B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8DC9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6EA4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35DF6574"/>
    <w:multiLevelType w:val="hybridMultilevel"/>
    <w:tmpl w:val="308A8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F71CB"/>
    <w:multiLevelType w:val="hybridMultilevel"/>
    <w:tmpl w:val="9A30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E0BF0"/>
    <w:multiLevelType w:val="hybridMultilevel"/>
    <w:tmpl w:val="62A6ED1A"/>
    <w:lvl w:ilvl="0" w:tplc="C7FA778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AAA54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2DEC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102B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BECD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443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62A2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DE4F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9566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866D5"/>
    <w:multiLevelType w:val="hybridMultilevel"/>
    <w:tmpl w:val="A0683F8E"/>
    <w:lvl w:ilvl="0" w:tplc="9E14D0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12EA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5C6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1CC0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3988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AF23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DBC3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77C5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37CB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22DCE"/>
    <w:multiLevelType w:val="hybridMultilevel"/>
    <w:tmpl w:val="ED1ABC1A"/>
    <w:lvl w:ilvl="0" w:tplc="A8D8F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D5A3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3869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72092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2FC4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F1E29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20E3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3148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A5EA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4B6C3676"/>
    <w:multiLevelType w:val="hybridMultilevel"/>
    <w:tmpl w:val="14D0C64A"/>
    <w:lvl w:ilvl="0" w:tplc="965E1AD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90F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534A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F568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CF8A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5EA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60CF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6166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53A9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E473D08"/>
    <w:multiLevelType w:val="hybridMultilevel"/>
    <w:tmpl w:val="4E86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D95"/>
    <w:multiLevelType w:val="hybridMultilevel"/>
    <w:tmpl w:val="802CC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E4D52"/>
    <w:multiLevelType w:val="hybridMultilevel"/>
    <w:tmpl w:val="0D7223BC"/>
    <w:lvl w:ilvl="0" w:tplc="545CA6B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8C197A">
      <w:start w:val="103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2010D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10877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3063A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3E570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F28D0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AEE3B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380C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567D3C0E"/>
    <w:multiLevelType w:val="hybridMultilevel"/>
    <w:tmpl w:val="3D182C12"/>
    <w:lvl w:ilvl="0" w:tplc="23141C7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B423C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10C0F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00D75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C2D7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18DD5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9E188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4A1D0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2A972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E911CF4"/>
    <w:multiLevelType w:val="hybridMultilevel"/>
    <w:tmpl w:val="0C2C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82D2F"/>
    <w:multiLevelType w:val="hybridMultilevel"/>
    <w:tmpl w:val="25B267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B5B1A"/>
    <w:multiLevelType w:val="hybridMultilevel"/>
    <w:tmpl w:val="922053E8"/>
    <w:lvl w:ilvl="0" w:tplc="510814E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546DB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0EEF4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C0AC4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A63B8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BABDB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24121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42144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D2543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660A578B"/>
    <w:multiLevelType w:val="hybridMultilevel"/>
    <w:tmpl w:val="4992BA4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8F12E9E"/>
    <w:multiLevelType w:val="hybridMultilevel"/>
    <w:tmpl w:val="2822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F508D7"/>
    <w:multiLevelType w:val="hybridMultilevel"/>
    <w:tmpl w:val="99D624E6"/>
    <w:lvl w:ilvl="0" w:tplc="06068B1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78393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8885A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9E393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3EEC4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7A9E8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0EB2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D458E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6CA29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C3F7126"/>
    <w:multiLevelType w:val="hybridMultilevel"/>
    <w:tmpl w:val="2EDC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D026E5"/>
    <w:multiLevelType w:val="hybridMultilevel"/>
    <w:tmpl w:val="D90E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8D61F7"/>
    <w:multiLevelType w:val="hybridMultilevel"/>
    <w:tmpl w:val="121AF42A"/>
    <w:lvl w:ilvl="0" w:tplc="87E61EB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0AA60">
      <w:start w:val="58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2883D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E050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68FB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32A0B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BAFED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D075A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B4891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9D81DF6"/>
    <w:multiLevelType w:val="hybridMultilevel"/>
    <w:tmpl w:val="499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049C7"/>
    <w:multiLevelType w:val="hybridMultilevel"/>
    <w:tmpl w:val="BCA0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39"/>
  </w:num>
  <w:num w:numId="5">
    <w:abstractNumId w:val="38"/>
  </w:num>
  <w:num w:numId="6">
    <w:abstractNumId w:val="6"/>
  </w:num>
  <w:num w:numId="7">
    <w:abstractNumId w:val="29"/>
  </w:num>
  <w:num w:numId="8">
    <w:abstractNumId w:val="10"/>
  </w:num>
  <w:num w:numId="9">
    <w:abstractNumId w:val="16"/>
  </w:num>
  <w:num w:numId="10">
    <w:abstractNumId w:val="33"/>
  </w:num>
  <w:num w:numId="11">
    <w:abstractNumId w:val="9"/>
  </w:num>
  <w:num w:numId="12">
    <w:abstractNumId w:val="4"/>
  </w:num>
  <w:num w:numId="13">
    <w:abstractNumId w:val="22"/>
  </w:num>
  <w:num w:numId="14">
    <w:abstractNumId w:val="3"/>
  </w:num>
  <w:num w:numId="15">
    <w:abstractNumId w:val="14"/>
  </w:num>
  <w:num w:numId="16">
    <w:abstractNumId w:val="1"/>
  </w:num>
  <w:num w:numId="17">
    <w:abstractNumId w:val="20"/>
  </w:num>
  <w:num w:numId="18">
    <w:abstractNumId w:val="17"/>
  </w:num>
  <w:num w:numId="19">
    <w:abstractNumId w:val="23"/>
  </w:num>
  <w:num w:numId="20">
    <w:abstractNumId w:val="31"/>
  </w:num>
  <w:num w:numId="21">
    <w:abstractNumId w:val="37"/>
  </w:num>
  <w:num w:numId="22">
    <w:abstractNumId w:val="27"/>
  </w:num>
  <w:num w:numId="23">
    <w:abstractNumId w:val="12"/>
  </w:num>
  <w:num w:numId="24">
    <w:abstractNumId w:val="30"/>
  </w:num>
  <w:num w:numId="25">
    <w:abstractNumId w:val="26"/>
  </w:num>
  <w:num w:numId="26">
    <w:abstractNumId w:val="13"/>
  </w:num>
  <w:num w:numId="27">
    <w:abstractNumId w:val="25"/>
  </w:num>
  <w:num w:numId="28">
    <w:abstractNumId w:val="15"/>
  </w:num>
  <w:num w:numId="29">
    <w:abstractNumId w:val="8"/>
  </w:num>
  <w:num w:numId="30">
    <w:abstractNumId w:val="32"/>
  </w:num>
  <w:num w:numId="31">
    <w:abstractNumId w:val="24"/>
  </w:num>
  <w:num w:numId="32">
    <w:abstractNumId w:val="21"/>
  </w:num>
  <w:num w:numId="33">
    <w:abstractNumId w:val="2"/>
  </w:num>
  <w:num w:numId="34">
    <w:abstractNumId w:val="36"/>
  </w:num>
  <w:num w:numId="35">
    <w:abstractNumId w:val="28"/>
  </w:num>
  <w:num w:numId="36">
    <w:abstractNumId w:val="0"/>
  </w:num>
  <w:num w:numId="37">
    <w:abstractNumId w:val="5"/>
  </w:num>
  <w:num w:numId="38">
    <w:abstractNumId w:val="40"/>
  </w:num>
  <w:num w:numId="39">
    <w:abstractNumId w:val="35"/>
  </w:num>
  <w:num w:numId="40">
    <w:abstractNumId w:val="3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1846"/>
    <w:rsid w:val="00002442"/>
    <w:rsid w:val="00004E04"/>
    <w:rsid w:val="00005159"/>
    <w:rsid w:val="00010519"/>
    <w:rsid w:val="0001121C"/>
    <w:rsid w:val="00011318"/>
    <w:rsid w:val="00013FD9"/>
    <w:rsid w:val="00022154"/>
    <w:rsid w:val="000237B8"/>
    <w:rsid w:val="00024338"/>
    <w:rsid w:val="00026118"/>
    <w:rsid w:val="00027702"/>
    <w:rsid w:val="00030CF1"/>
    <w:rsid w:val="00036954"/>
    <w:rsid w:val="00037BDA"/>
    <w:rsid w:val="00037D73"/>
    <w:rsid w:val="000401D3"/>
    <w:rsid w:val="00041A3E"/>
    <w:rsid w:val="00041AF3"/>
    <w:rsid w:val="000455E8"/>
    <w:rsid w:val="00045637"/>
    <w:rsid w:val="0004634B"/>
    <w:rsid w:val="000467B2"/>
    <w:rsid w:val="000510CE"/>
    <w:rsid w:val="000578F8"/>
    <w:rsid w:val="00060100"/>
    <w:rsid w:val="00063ABA"/>
    <w:rsid w:val="0006413B"/>
    <w:rsid w:val="00065EF7"/>
    <w:rsid w:val="00066336"/>
    <w:rsid w:val="00066562"/>
    <w:rsid w:val="000669AA"/>
    <w:rsid w:val="00067B0E"/>
    <w:rsid w:val="0007170E"/>
    <w:rsid w:val="00071B27"/>
    <w:rsid w:val="00071F07"/>
    <w:rsid w:val="000742D9"/>
    <w:rsid w:val="00074D08"/>
    <w:rsid w:val="0008273E"/>
    <w:rsid w:val="000845C2"/>
    <w:rsid w:val="000848B2"/>
    <w:rsid w:val="00084F57"/>
    <w:rsid w:val="000908F8"/>
    <w:rsid w:val="000909E2"/>
    <w:rsid w:val="00094DFA"/>
    <w:rsid w:val="000A078F"/>
    <w:rsid w:val="000A128B"/>
    <w:rsid w:val="000A4F68"/>
    <w:rsid w:val="000A6647"/>
    <w:rsid w:val="000A6941"/>
    <w:rsid w:val="000A6D71"/>
    <w:rsid w:val="000A7AE3"/>
    <w:rsid w:val="000B3186"/>
    <w:rsid w:val="000C0386"/>
    <w:rsid w:val="000C1319"/>
    <w:rsid w:val="000C4F9A"/>
    <w:rsid w:val="000C7D7B"/>
    <w:rsid w:val="000D0FB0"/>
    <w:rsid w:val="000D5320"/>
    <w:rsid w:val="000D6E28"/>
    <w:rsid w:val="000D7D78"/>
    <w:rsid w:val="000E0D8D"/>
    <w:rsid w:val="000E0F65"/>
    <w:rsid w:val="000E2FCE"/>
    <w:rsid w:val="000E532F"/>
    <w:rsid w:val="000E6EA7"/>
    <w:rsid w:val="000F25F4"/>
    <w:rsid w:val="000F4908"/>
    <w:rsid w:val="000F4FE0"/>
    <w:rsid w:val="000F5F2A"/>
    <w:rsid w:val="00103FC8"/>
    <w:rsid w:val="00106F8C"/>
    <w:rsid w:val="00115EDF"/>
    <w:rsid w:val="00117B90"/>
    <w:rsid w:val="00117D16"/>
    <w:rsid w:val="001201DE"/>
    <w:rsid w:val="00123246"/>
    <w:rsid w:val="00124B2F"/>
    <w:rsid w:val="00124C46"/>
    <w:rsid w:val="00125AB0"/>
    <w:rsid w:val="00131105"/>
    <w:rsid w:val="0013147E"/>
    <w:rsid w:val="00132338"/>
    <w:rsid w:val="00132B40"/>
    <w:rsid w:val="00134BDE"/>
    <w:rsid w:val="00134C58"/>
    <w:rsid w:val="001356E2"/>
    <w:rsid w:val="001370EE"/>
    <w:rsid w:val="0013743F"/>
    <w:rsid w:val="0014139D"/>
    <w:rsid w:val="0014184E"/>
    <w:rsid w:val="00145014"/>
    <w:rsid w:val="00150910"/>
    <w:rsid w:val="00152A99"/>
    <w:rsid w:val="001540A2"/>
    <w:rsid w:val="00156716"/>
    <w:rsid w:val="00157EE1"/>
    <w:rsid w:val="00166518"/>
    <w:rsid w:val="00166934"/>
    <w:rsid w:val="00173F21"/>
    <w:rsid w:val="00174443"/>
    <w:rsid w:val="0017625F"/>
    <w:rsid w:val="001819F7"/>
    <w:rsid w:val="00183F16"/>
    <w:rsid w:val="001853A6"/>
    <w:rsid w:val="00186512"/>
    <w:rsid w:val="001876E9"/>
    <w:rsid w:val="00187BD8"/>
    <w:rsid w:val="00193E4B"/>
    <w:rsid w:val="00194188"/>
    <w:rsid w:val="00194E9A"/>
    <w:rsid w:val="001962B9"/>
    <w:rsid w:val="00196928"/>
    <w:rsid w:val="00197A0D"/>
    <w:rsid w:val="001B2109"/>
    <w:rsid w:val="001B2CFA"/>
    <w:rsid w:val="001B340F"/>
    <w:rsid w:val="001B3759"/>
    <w:rsid w:val="001B5114"/>
    <w:rsid w:val="001B618A"/>
    <w:rsid w:val="001B69F1"/>
    <w:rsid w:val="001C0062"/>
    <w:rsid w:val="001C1AD6"/>
    <w:rsid w:val="001C38BE"/>
    <w:rsid w:val="001C3B17"/>
    <w:rsid w:val="001C55EC"/>
    <w:rsid w:val="001C702E"/>
    <w:rsid w:val="001D0D09"/>
    <w:rsid w:val="001D17AF"/>
    <w:rsid w:val="001D2669"/>
    <w:rsid w:val="001D390D"/>
    <w:rsid w:val="001D4699"/>
    <w:rsid w:val="001D4862"/>
    <w:rsid w:val="001E177B"/>
    <w:rsid w:val="001E4530"/>
    <w:rsid w:val="001E7ADB"/>
    <w:rsid w:val="001F14E5"/>
    <w:rsid w:val="001F502F"/>
    <w:rsid w:val="001F5977"/>
    <w:rsid w:val="001F7D34"/>
    <w:rsid w:val="002010A8"/>
    <w:rsid w:val="00201744"/>
    <w:rsid w:val="00202C7B"/>
    <w:rsid w:val="00203B09"/>
    <w:rsid w:val="00204533"/>
    <w:rsid w:val="00207554"/>
    <w:rsid w:val="0021015E"/>
    <w:rsid w:val="00210CB7"/>
    <w:rsid w:val="002110E9"/>
    <w:rsid w:val="00211A60"/>
    <w:rsid w:val="00212544"/>
    <w:rsid w:val="00213EAA"/>
    <w:rsid w:val="0021447F"/>
    <w:rsid w:val="00214EEC"/>
    <w:rsid w:val="00220764"/>
    <w:rsid w:val="00225022"/>
    <w:rsid w:val="0022530D"/>
    <w:rsid w:val="002253F1"/>
    <w:rsid w:val="00226859"/>
    <w:rsid w:val="00226929"/>
    <w:rsid w:val="00227B93"/>
    <w:rsid w:val="00231611"/>
    <w:rsid w:val="00231B75"/>
    <w:rsid w:val="00234FDC"/>
    <w:rsid w:val="00236478"/>
    <w:rsid w:val="00240377"/>
    <w:rsid w:val="00241E34"/>
    <w:rsid w:val="00243218"/>
    <w:rsid w:val="00244A48"/>
    <w:rsid w:val="00244F94"/>
    <w:rsid w:val="002452B7"/>
    <w:rsid w:val="00245EB1"/>
    <w:rsid w:val="00246402"/>
    <w:rsid w:val="00252F91"/>
    <w:rsid w:val="0025328C"/>
    <w:rsid w:val="002542B2"/>
    <w:rsid w:val="002622FD"/>
    <w:rsid w:val="00264221"/>
    <w:rsid w:val="00264F08"/>
    <w:rsid w:val="00265E88"/>
    <w:rsid w:val="00266578"/>
    <w:rsid w:val="00267860"/>
    <w:rsid w:val="00267EF3"/>
    <w:rsid w:val="0027273B"/>
    <w:rsid w:val="002730AA"/>
    <w:rsid w:val="00276236"/>
    <w:rsid w:val="00280F3B"/>
    <w:rsid w:val="00284270"/>
    <w:rsid w:val="002848E8"/>
    <w:rsid w:val="002868AD"/>
    <w:rsid w:val="00286F6C"/>
    <w:rsid w:val="002900C5"/>
    <w:rsid w:val="0029089E"/>
    <w:rsid w:val="00292801"/>
    <w:rsid w:val="00296D48"/>
    <w:rsid w:val="00297F0A"/>
    <w:rsid w:val="002A0870"/>
    <w:rsid w:val="002A09C9"/>
    <w:rsid w:val="002A2843"/>
    <w:rsid w:val="002B6B03"/>
    <w:rsid w:val="002C04C6"/>
    <w:rsid w:val="002C0FF7"/>
    <w:rsid w:val="002C1B50"/>
    <w:rsid w:val="002C2614"/>
    <w:rsid w:val="002C34E8"/>
    <w:rsid w:val="002C667E"/>
    <w:rsid w:val="002C6806"/>
    <w:rsid w:val="002D3343"/>
    <w:rsid w:val="002D6BCB"/>
    <w:rsid w:val="002D7508"/>
    <w:rsid w:val="002E01C3"/>
    <w:rsid w:val="002E064B"/>
    <w:rsid w:val="002E3002"/>
    <w:rsid w:val="002E588C"/>
    <w:rsid w:val="002E710D"/>
    <w:rsid w:val="002F1087"/>
    <w:rsid w:val="002F13F3"/>
    <w:rsid w:val="002F1EBF"/>
    <w:rsid w:val="002F2BB1"/>
    <w:rsid w:val="002F68DE"/>
    <w:rsid w:val="002F7224"/>
    <w:rsid w:val="002F78AD"/>
    <w:rsid w:val="003007FC"/>
    <w:rsid w:val="00310508"/>
    <w:rsid w:val="00311170"/>
    <w:rsid w:val="00314055"/>
    <w:rsid w:val="00316248"/>
    <w:rsid w:val="003211F4"/>
    <w:rsid w:val="00321C72"/>
    <w:rsid w:val="00323E2C"/>
    <w:rsid w:val="0032414D"/>
    <w:rsid w:val="00330D29"/>
    <w:rsid w:val="0033181C"/>
    <w:rsid w:val="00332145"/>
    <w:rsid w:val="003349A0"/>
    <w:rsid w:val="003424A8"/>
    <w:rsid w:val="00345C1C"/>
    <w:rsid w:val="00346BC7"/>
    <w:rsid w:val="00352BDE"/>
    <w:rsid w:val="0035460C"/>
    <w:rsid w:val="0036568A"/>
    <w:rsid w:val="00367AE7"/>
    <w:rsid w:val="00373E91"/>
    <w:rsid w:val="00376179"/>
    <w:rsid w:val="003805EF"/>
    <w:rsid w:val="00381B35"/>
    <w:rsid w:val="00384EA1"/>
    <w:rsid w:val="00385BEE"/>
    <w:rsid w:val="00390A83"/>
    <w:rsid w:val="00391A81"/>
    <w:rsid w:val="003943D8"/>
    <w:rsid w:val="003A387F"/>
    <w:rsid w:val="003B09C0"/>
    <w:rsid w:val="003B312B"/>
    <w:rsid w:val="003B332F"/>
    <w:rsid w:val="003B3844"/>
    <w:rsid w:val="003B50EE"/>
    <w:rsid w:val="003B6B4C"/>
    <w:rsid w:val="003B75B5"/>
    <w:rsid w:val="003C0714"/>
    <w:rsid w:val="003C2155"/>
    <w:rsid w:val="003C2898"/>
    <w:rsid w:val="003C5CAD"/>
    <w:rsid w:val="003D0E71"/>
    <w:rsid w:val="003D3295"/>
    <w:rsid w:val="003D398C"/>
    <w:rsid w:val="003D42DA"/>
    <w:rsid w:val="003D478A"/>
    <w:rsid w:val="003D4F5C"/>
    <w:rsid w:val="003D53A3"/>
    <w:rsid w:val="003D5F6D"/>
    <w:rsid w:val="003D6B47"/>
    <w:rsid w:val="003E30B7"/>
    <w:rsid w:val="003E38BD"/>
    <w:rsid w:val="003E66F3"/>
    <w:rsid w:val="003F0583"/>
    <w:rsid w:val="003F3527"/>
    <w:rsid w:val="003F3A33"/>
    <w:rsid w:val="003F4BAF"/>
    <w:rsid w:val="003F6CAF"/>
    <w:rsid w:val="003F72C1"/>
    <w:rsid w:val="004003D8"/>
    <w:rsid w:val="00401EF1"/>
    <w:rsid w:val="00403BC0"/>
    <w:rsid w:val="00403D0D"/>
    <w:rsid w:val="00405655"/>
    <w:rsid w:val="00405C54"/>
    <w:rsid w:val="00406B57"/>
    <w:rsid w:val="004108CB"/>
    <w:rsid w:val="00411E07"/>
    <w:rsid w:val="00412A0E"/>
    <w:rsid w:val="004137B4"/>
    <w:rsid w:val="0041447B"/>
    <w:rsid w:val="00415F0E"/>
    <w:rsid w:val="00416ABD"/>
    <w:rsid w:val="00416B11"/>
    <w:rsid w:val="00416D86"/>
    <w:rsid w:val="00422890"/>
    <w:rsid w:val="00424C29"/>
    <w:rsid w:val="00431177"/>
    <w:rsid w:val="0043335B"/>
    <w:rsid w:val="00434D87"/>
    <w:rsid w:val="0043667E"/>
    <w:rsid w:val="00443E62"/>
    <w:rsid w:val="004452F2"/>
    <w:rsid w:val="00446410"/>
    <w:rsid w:val="00450609"/>
    <w:rsid w:val="004515D1"/>
    <w:rsid w:val="00453E97"/>
    <w:rsid w:val="00457610"/>
    <w:rsid w:val="00460E19"/>
    <w:rsid w:val="0046113A"/>
    <w:rsid w:val="00467792"/>
    <w:rsid w:val="00467E8E"/>
    <w:rsid w:val="004721D7"/>
    <w:rsid w:val="00475372"/>
    <w:rsid w:val="00481D52"/>
    <w:rsid w:val="004854E0"/>
    <w:rsid w:val="00485BCF"/>
    <w:rsid w:val="00492DFA"/>
    <w:rsid w:val="004947AB"/>
    <w:rsid w:val="00497060"/>
    <w:rsid w:val="004B11C0"/>
    <w:rsid w:val="004B1E7B"/>
    <w:rsid w:val="004B2623"/>
    <w:rsid w:val="004B3DC6"/>
    <w:rsid w:val="004B5627"/>
    <w:rsid w:val="004B7D41"/>
    <w:rsid w:val="004C0351"/>
    <w:rsid w:val="004C066B"/>
    <w:rsid w:val="004C0F12"/>
    <w:rsid w:val="004C6C5E"/>
    <w:rsid w:val="004D0809"/>
    <w:rsid w:val="004D401A"/>
    <w:rsid w:val="004D4393"/>
    <w:rsid w:val="004D6D3F"/>
    <w:rsid w:val="004D6F44"/>
    <w:rsid w:val="004E04F5"/>
    <w:rsid w:val="004E2449"/>
    <w:rsid w:val="004E665D"/>
    <w:rsid w:val="004F081B"/>
    <w:rsid w:val="004F1D62"/>
    <w:rsid w:val="004F5C8A"/>
    <w:rsid w:val="004F65B8"/>
    <w:rsid w:val="00500ACD"/>
    <w:rsid w:val="00501155"/>
    <w:rsid w:val="00502A78"/>
    <w:rsid w:val="00510063"/>
    <w:rsid w:val="005108D4"/>
    <w:rsid w:val="005146F4"/>
    <w:rsid w:val="00517C5E"/>
    <w:rsid w:val="00521EF8"/>
    <w:rsid w:val="00522EDF"/>
    <w:rsid w:val="00524D33"/>
    <w:rsid w:val="00525528"/>
    <w:rsid w:val="005256A8"/>
    <w:rsid w:val="0052651A"/>
    <w:rsid w:val="005355B3"/>
    <w:rsid w:val="0053698C"/>
    <w:rsid w:val="005416A2"/>
    <w:rsid w:val="00542E46"/>
    <w:rsid w:val="0054584F"/>
    <w:rsid w:val="00551107"/>
    <w:rsid w:val="005524C5"/>
    <w:rsid w:val="00553381"/>
    <w:rsid w:val="00555F53"/>
    <w:rsid w:val="00557158"/>
    <w:rsid w:val="00557E2F"/>
    <w:rsid w:val="005623C3"/>
    <w:rsid w:val="005668A0"/>
    <w:rsid w:val="00570647"/>
    <w:rsid w:val="005733E5"/>
    <w:rsid w:val="00575748"/>
    <w:rsid w:val="005759C7"/>
    <w:rsid w:val="00575CF3"/>
    <w:rsid w:val="00580724"/>
    <w:rsid w:val="0058475D"/>
    <w:rsid w:val="005848A6"/>
    <w:rsid w:val="00585568"/>
    <w:rsid w:val="00586FCB"/>
    <w:rsid w:val="005900BC"/>
    <w:rsid w:val="00592B20"/>
    <w:rsid w:val="00595EA2"/>
    <w:rsid w:val="00597094"/>
    <w:rsid w:val="005A206B"/>
    <w:rsid w:val="005B0115"/>
    <w:rsid w:val="005B3D7D"/>
    <w:rsid w:val="005B5A3C"/>
    <w:rsid w:val="005B6A01"/>
    <w:rsid w:val="005C234B"/>
    <w:rsid w:val="005D0919"/>
    <w:rsid w:val="005D10F2"/>
    <w:rsid w:val="005D1CD0"/>
    <w:rsid w:val="005D3F6F"/>
    <w:rsid w:val="005D52F9"/>
    <w:rsid w:val="005D5A58"/>
    <w:rsid w:val="005E1CCE"/>
    <w:rsid w:val="005E1E2A"/>
    <w:rsid w:val="005E4320"/>
    <w:rsid w:val="005E72E6"/>
    <w:rsid w:val="005E7DEA"/>
    <w:rsid w:val="005F1E92"/>
    <w:rsid w:val="005F23D0"/>
    <w:rsid w:val="005F6795"/>
    <w:rsid w:val="006027A4"/>
    <w:rsid w:val="00602CDA"/>
    <w:rsid w:val="0060659B"/>
    <w:rsid w:val="006066ED"/>
    <w:rsid w:val="006128ED"/>
    <w:rsid w:val="00616B03"/>
    <w:rsid w:val="00617EBE"/>
    <w:rsid w:val="0062135D"/>
    <w:rsid w:val="0062179D"/>
    <w:rsid w:val="006264BB"/>
    <w:rsid w:val="00626F69"/>
    <w:rsid w:val="00630C68"/>
    <w:rsid w:val="00633BF6"/>
    <w:rsid w:val="00636D60"/>
    <w:rsid w:val="0064067E"/>
    <w:rsid w:val="00641295"/>
    <w:rsid w:val="00643417"/>
    <w:rsid w:val="0064445B"/>
    <w:rsid w:val="00647AF5"/>
    <w:rsid w:val="0065043F"/>
    <w:rsid w:val="00651E43"/>
    <w:rsid w:val="0065581F"/>
    <w:rsid w:val="006570D5"/>
    <w:rsid w:val="00657C1A"/>
    <w:rsid w:val="00660EC8"/>
    <w:rsid w:val="00670146"/>
    <w:rsid w:val="006706DE"/>
    <w:rsid w:val="00671919"/>
    <w:rsid w:val="00671E8C"/>
    <w:rsid w:val="006739C5"/>
    <w:rsid w:val="00674423"/>
    <w:rsid w:val="0067562A"/>
    <w:rsid w:val="00680408"/>
    <w:rsid w:val="00680818"/>
    <w:rsid w:val="006826DC"/>
    <w:rsid w:val="006828E7"/>
    <w:rsid w:val="006829D4"/>
    <w:rsid w:val="006850AA"/>
    <w:rsid w:val="00691B16"/>
    <w:rsid w:val="006923E4"/>
    <w:rsid w:val="00693A15"/>
    <w:rsid w:val="006951DA"/>
    <w:rsid w:val="006957D5"/>
    <w:rsid w:val="00696510"/>
    <w:rsid w:val="00697E58"/>
    <w:rsid w:val="006A1329"/>
    <w:rsid w:val="006A2132"/>
    <w:rsid w:val="006A2685"/>
    <w:rsid w:val="006A29D8"/>
    <w:rsid w:val="006A375B"/>
    <w:rsid w:val="006A62C4"/>
    <w:rsid w:val="006A6D1E"/>
    <w:rsid w:val="006B01AC"/>
    <w:rsid w:val="006B091E"/>
    <w:rsid w:val="006B21FA"/>
    <w:rsid w:val="006B24B5"/>
    <w:rsid w:val="006B317D"/>
    <w:rsid w:val="006B36E1"/>
    <w:rsid w:val="006B3E8D"/>
    <w:rsid w:val="006B6EB0"/>
    <w:rsid w:val="006B74B3"/>
    <w:rsid w:val="006C008F"/>
    <w:rsid w:val="006C0135"/>
    <w:rsid w:val="006C1042"/>
    <w:rsid w:val="006C1165"/>
    <w:rsid w:val="006C1FD7"/>
    <w:rsid w:val="006C25EA"/>
    <w:rsid w:val="006C36F7"/>
    <w:rsid w:val="006C3763"/>
    <w:rsid w:val="006C41E2"/>
    <w:rsid w:val="006D04FB"/>
    <w:rsid w:val="006D0AAA"/>
    <w:rsid w:val="006D0EED"/>
    <w:rsid w:val="006D42E6"/>
    <w:rsid w:val="006D6B11"/>
    <w:rsid w:val="006D7AA3"/>
    <w:rsid w:val="006E09CA"/>
    <w:rsid w:val="006E1E04"/>
    <w:rsid w:val="006E38FE"/>
    <w:rsid w:val="006E3F61"/>
    <w:rsid w:val="006E46AD"/>
    <w:rsid w:val="006F100A"/>
    <w:rsid w:val="006F1B08"/>
    <w:rsid w:val="006F615B"/>
    <w:rsid w:val="006F63B9"/>
    <w:rsid w:val="00705405"/>
    <w:rsid w:val="007079C8"/>
    <w:rsid w:val="00710E4D"/>
    <w:rsid w:val="0071523A"/>
    <w:rsid w:val="0071580A"/>
    <w:rsid w:val="00716355"/>
    <w:rsid w:val="00716AC2"/>
    <w:rsid w:val="00720CE7"/>
    <w:rsid w:val="00721046"/>
    <w:rsid w:val="00722811"/>
    <w:rsid w:val="00725999"/>
    <w:rsid w:val="00726E54"/>
    <w:rsid w:val="00732163"/>
    <w:rsid w:val="0073219A"/>
    <w:rsid w:val="00732FEF"/>
    <w:rsid w:val="00737DC1"/>
    <w:rsid w:val="007412A1"/>
    <w:rsid w:val="007432DB"/>
    <w:rsid w:val="00743495"/>
    <w:rsid w:val="00744C2B"/>
    <w:rsid w:val="00745E2D"/>
    <w:rsid w:val="0074644D"/>
    <w:rsid w:val="0075045C"/>
    <w:rsid w:val="007522EE"/>
    <w:rsid w:val="0076240F"/>
    <w:rsid w:val="00763F75"/>
    <w:rsid w:val="0076777F"/>
    <w:rsid w:val="0077033D"/>
    <w:rsid w:val="00771748"/>
    <w:rsid w:val="0077468A"/>
    <w:rsid w:val="00776F65"/>
    <w:rsid w:val="0078064F"/>
    <w:rsid w:val="0078093C"/>
    <w:rsid w:val="007877E7"/>
    <w:rsid w:val="00790B8C"/>
    <w:rsid w:val="00791A87"/>
    <w:rsid w:val="00793091"/>
    <w:rsid w:val="00797981"/>
    <w:rsid w:val="007A024E"/>
    <w:rsid w:val="007A10F4"/>
    <w:rsid w:val="007A2AEB"/>
    <w:rsid w:val="007A6609"/>
    <w:rsid w:val="007A764A"/>
    <w:rsid w:val="007B14DE"/>
    <w:rsid w:val="007B2C68"/>
    <w:rsid w:val="007B2F61"/>
    <w:rsid w:val="007B5CC3"/>
    <w:rsid w:val="007C3119"/>
    <w:rsid w:val="007C4F57"/>
    <w:rsid w:val="007C5C94"/>
    <w:rsid w:val="007C62D6"/>
    <w:rsid w:val="007D202E"/>
    <w:rsid w:val="007D2FE6"/>
    <w:rsid w:val="007D3EB8"/>
    <w:rsid w:val="007D7497"/>
    <w:rsid w:val="007D7773"/>
    <w:rsid w:val="007E0582"/>
    <w:rsid w:val="007E4057"/>
    <w:rsid w:val="007E47A8"/>
    <w:rsid w:val="007E4EE0"/>
    <w:rsid w:val="007E7554"/>
    <w:rsid w:val="007F258E"/>
    <w:rsid w:val="007F26A2"/>
    <w:rsid w:val="007F400A"/>
    <w:rsid w:val="007F641C"/>
    <w:rsid w:val="008005DC"/>
    <w:rsid w:val="00802ADE"/>
    <w:rsid w:val="00803325"/>
    <w:rsid w:val="008100F4"/>
    <w:rsid w:val="00816997"/>
    <w:rsid w:val="00820568"/>
    <w:rsid w:val="00820F29"/>
    <w:rsid w:val="00824916"/>
    <w:rsid w:val="00826A1C"/>
    <w:rsid w:val="00827AA4"/>
    <w:rsid w:val="0083135D"/>
    <w:rsid w:val="00834619"/>
    <w:rsid w:val="008349FD"/>
    <w:rsid w:val="008373D0"/>
    <w:rsid w:val="00837E60"/>
    <w:rsid w:val="00840877"/>
    <w:rsid w:val="008452EC"/>
    <w:rsid w:val="00847872"/>
    <w:rsid w:val="00851E5C"/>
    <w:rsid w:val="00864375"/>
    <w:rsid w:val="00864E1D"/>
    <w:rsid w:val="008651E2"/>
    <w:rsid w:val="0087049B"/>
    <w:rsid w:val="0087124E"/>
    <w:rsid w:val="0087633B"/>
    <w:rsid w:val="008765E8"/>
    <w:rsid w:val="00876AA0"/>
    <w:rsid w:val="008778D0"/>
    <w:rsid w:val="00877B60"/>
    <w:rsid w:val="00880483"/>
    <w:rsid w:val="00880AB6"/>
    <w:rsid w:val="008852E9"/>
    <w:rsid w:val="0088541D"/>
    <w:rsid w:val="00893B30"/>
    <w:rsid w:val="00893F32"/>
    <w:rsid w:val="00893F82"/>
    <w:rsid w:val="008A17D8"/>
    <w:rsid w:val="008A1E59"/>
    <w:rsid w:val="008B69AF"/>
    <w:rsid w:val="008C56FE"/>
    <w:rsid w:val="008D03C2"/>
    <w:rsid w:val="008D12CE"/>
    <w:rsid w:val="008D4936"/>
    <w:rsid w:val="008D4C8D"/>
    <w:rsid w:val="008E2A35"/>
    <w:rsid w:val="008E5687"/>
    <w:rsid w:val="008E605D"/>
    <w:rsid w:val="008E73D4"/>
    <w:rsid w:val="008F0141"/>
    <w:rsid w:val="008F42A5"/>
    <w:rsid w:val="008F5B4D"/>
    <w:rsid w:val="008F7DA1"/>
    <w:rsid w:val="0090348F"/>
    <w:rsid w:val="00906D3E"/>
    <w:rsid w:val="00910677"/>
    <w:rsid w:val="00910770"/>
    <w:rsid w:val="009128CD"/>
    <w:rsid w:val="009134E1"/>
    <w:rsid w:val="00913617"/>
    <w:rsid w:val="009142E5"/>
    <w:rsid w:val="009253FE"/>
    <w:rsid w:val="0092605E"/>
    <w:rsid w:val="009273E7"/>
    <w:rsid w:val="0093259A"/>
    <w:rsid w:val="0093617D"/>
    <w:rsid w:val="0093672A"/>
    <w:rsid w:val="009370B8"/>
    <w:rsid w:val="00940E83"/>
    <w:rsid w:val="009434D5"/>
    <w:rsid w:val="009459CB"/>
    <w:rsid w:val="0094692A"/>
    <w:rsid w:val="00946F20"/>
    <w:rsid w:val="009476BB"/>
    <w:rsid w:val="00947902"/>
    <w:rsid w:val="0095020B"/>
    <w:rsid w:val="00953F6A"/>
    <w:rsid w:val="009558AD"/>
    <w:rsid w:val="00955A3A"/>
    <w:rsid w:val="00956F28"/>
    <w:rsid w:val="009602EA"/>
    <w:rsid w:val="0096160C"/>
    <w:rsid w:val="00965A7A"/>
    <w:rsid w:val="00967C21"/>
    <w:rsid w:val="00970FFA"/>
    <w:rsid w:val="009713E2"/>
    <w:rsid w:val="00972FE9"/>
    <w:rsid w:val="0097380B"/>
    <w:rsid w:val="009803E2"/>
    <w:rsid w:val="0098357A"/>
    <w:rsid w:val="009841E0"/>
    <w:rsid w:val="00991301"/>
    <w:rsid w:val="0099133F"/>
    <w:rsid w:val="0099150F"/>
    <w:rsid w:val="00994BE7"/>
    <w:rsid w:val="00996902"/>
    <w:rsid w:val="00997E24"/>
    <w:rsid w:val="00997E3F"/>
    <w:rsid w:val="009A02A4"/>
    <w:rsid w:val="009A0544"/>
    <w:rsid w:val="009A1099"/>
    <w:rsid w:val="009A20D5"/>
    <w:rsid w:val="009A3867"/>
    <w:rsid w:val="009A534F"/>
    <w:rsid w:val="009B47A8"/>
    <w:rsid w:val="009B55FB"/>
    <w:rsid w:val="009B700F"/>
    <w:rsid w:val="009C157B"/>
    <w:rsid w:val="009C201D"/>
    <w:rsid w:val="009C2F9A"/>
    <w:rsid w:val="009C43C5"/>
    <w:rsid w:val="009C4B2F"/>
    <w:rsid w:val="009C50AB"/>
    <w:rsid w:val="009C6974"/>
    <w:rsid w:val="009C6D9A"/>
    <w:rsid w:val="009C771F"/>
    <w:rsid w:val="009D0FCC"/>
    <w:rsid w:val="009D1CD1"/>
    <w:rsid w:val="009D1F2C"/>
    <w:rsid w:val="009D2BCD"/>
    <w:rsid w:val="009D3BD4"/>
    <w:rsid w:val="009D6966"/>
    <w:rsid w:val="009E42C0"/>
    <w:rsid w:val="009E568E"/>
    <w:rsid w:val="009E622B"/>
    <w:rsid w:val="009E63A8"/>
    <w:rsid w:val="009E67D6"/>
    <w:rsid w:val="009F13CF"/>
    <w:rsid w:val="009F28DA"/>
    <w:rsid w:val="009F2E1D"/>
    <w:rsid w:val="009F4A99"/>
    <w:rsid w:val="009F5D57"/>
    <w:rsid w:val="00A015F8"/>
    <w:rsid w:val="00A019DA"/>
    <w:rsid w:val="00A02144"/>
    <w:rsid w:val="00A0291E"/>
    <w:rsid w:val="00A030DE"/>
    <w:rsid w:val="00A06223"/>
    <w:rsid w:val="00A06A4B"/>
    <w:rsid w:val="00A06D89"/>
    <w:rsid w:val="00A07C8E"/>
    <w:rsid w:val="00A11135"/>
    <w:rsid w:val="00A120E6"/>
    <w:rsid w:val="00A13D53"/>
    <w:rsid w:val="00A15712"/>
    <w:rsid w:val="00A16898"/>
    <w:rsid w:val="00A241F3"/>
    <w:rsid w:val="00A25C91"/>
    <w:rsid w:val="00A26941"/>
    <w:rsid w:val="00A30B29"/>
    <w:rsid w:val="00A31E05"/>
    <w:rsid w:val="00A34F96"/>
    <w:rsid w:val="00A43B0C"/>
    <w:rsid w:val="00A46526"/>
    <w:rsid w:val="00A4774B"/>
    <w:rsid w:val="00A519F2"/>
    <w:rsid w:val="00A528F1"/>
    <w:rsid w:val="00A542E0"/>
    <w:rsid w:val="00A55BAC"/>
    <w:rsid w:val="00A62F58"/>
    <w:rsid w:val="00A64B62"/>
    <w:rsid w:val="00A64C10"/>
    <w:rsid w:val="00A64EDC"/>
    <w:rsid w:val="00A65198"/>
    <w:rsid w:val="00A71BB2"/>
    <w:rsid w:val="00A7328C"/>
    <w:rsid w:val="00A747F7"/>
    <w:rsid w:val="00A7499A"/>
    <w:rsid w:val="00A80946"/>
    <w:rsid w:val="00A81F9B"/>
    <w:rsid w:val="00A82B43"/>
    <w:rsid w:val="00A84066"/>
    <w:rsid w:val="00A9626F"/>
    <w:rsid w:val="00A964F1"/>
    <w:rsid w:val="00A97129"/>
    <w:rsid w:val="00A9748D"/>
    <w:rsid w:val="00AA0168"/>
    <w:rsid w:val="00AA457A"/>
    <w:rsid w:val="00AA6DA8"/>
    <w:rsid w:val="00AB1BDC"/>
    <w:rsid w:val="00AB3BD8"/>
    <w:rsid w:val="00AB5090"/>
    <w:rsid w:val="00AC0CA7"/>
    <w:rsid w:val="00AC4069"/>
    <w:rsid w:val="00AC56EB"/>
    <w:rsid w:val="00AC7895"/>
    <w:rsid w:val="00AC7F5E"/>
    <w:rsid w:val="00AD05B8"/>
    <w:rsid w:val="00AD3B27"/>
    <w:rsid w:val="00AE0B97"/>
    <w:rsid w:val="00AE1051"/>
    <w:rsid w:val="00AE252D"/>
    <w:rsid w:val="00AE2E91"/>
    <w:rsid w:val="00AE3989"/>
    <w:rsid w:val="00AE645A"/>
    <w:rsid w:val="00AF1510"/>
    <w:rsid w:val="00AF28E8"/>
    <w:rsid w:val="00AF423C"/>
    <w:rsid w:val="00B008FE"/>
    <w:rsid w:val="00B01B1C"/>
    <w:rsid w:val="00B01E80"/>
    <w:rsid w:val="00B02563"/>
    <w:rsid w:val="00B05F43"/>
    <w:rsid w:val="00B0678D"/>
    <w:rsid w:val="00B06A91"/>
    <w:rsid w:val="00B0726F"/>
    <w:rsid w:val="00B12836"/>
    <w:rsid w:val="00B13659"/>
    <w:rsid w:val="00B164B1"/>
    <w:rsid w:val="00B1655A"/>
    <w:rsid w:val="00B16859"/>
    <w:rsid w:val="00B210BE"/>
    <w:rsid w:val="00B21BD9"/>
    <w:rsid w:val="00B222C7"/>
    <w:rsid w:val="00B23E8C"/>
    <w:rsid w:val="00B272D7"/>
    <w:rsid w:val="00B27D93"/>
    <w:rsid w:val="00B30A4C"/>
    <w:rsid w:val="00B32503"/>
    <w:rsid w:val="00B3681F"/>
    <w:rsid w:val="00B37D59"/>
    <w:rsid w:val="00B409DD"/>
    <w:rsid w:val="00B44716"/>
    <w:rsid w:val="00B44AFB"/>
    <w:rsid w:val="00B50225"/>
    <w:rsid w:val="00B52A07"/>
    <w:rsid w:val="00B52EDC"/>
    <w:rsid w:val="00B54032"/>
    <w:rsid w:val="00B6249A"/>
    <w:rsid w:val="00B63859"/>
    <w:rsid w:val="00B63B41"/>
    <w:rsid w:val="00B64E8A"/>
    <w:rsid w:val="00B6628B"/>
    <w:rsid w:val="00B67B77"/>
    <w:rsid w:val="00B709EC"/>
    <w:rsid w:val="00B73422"/>
    <w:rsid w:val="00B750ED"/>
    <w:rsid w:val="00B76AC6"/>
    <w:rsid w:val="00B80A5A"/>
    <w:rsid w:val="00B81DF6"/>
    <w:rsid w:val="00B82603"/>
    <w:rsid w:val="00B849D5"/>
    <w:rsid w:val="00B854E2"/>
    <w:rsid w:val="00B8556E"/>
    <w:rsid w:val="00B86A00"/>
    <w:rsid w:val="00B874E0"/>
    <w:rsid w:val="00B93062"/>
    <w:rsid w:val="00B96204"/>
    <w:rsid w:val="00B979C8"/>
    <w:rsid w:val="00BA0564"/>
    <w:rsid w:val="00BA100C"/>
    <w:rsid w:val="00BA79B0"/>
    <w:rsid w:val="00BB222F"/>
    <w:rsid w:val="00BB2342"/>
    <w:rsid w:val="00BB3CDA"/>
    <w:rsid w:val="00BB5751"/>
    <w:rsid w:val="00BB769D"/>
    <w:rsid w:val="00BC00FB"/>
    <w:rsid w:val="00BC06E4"/>
    <w:rsid w:val="00BC0F23"/>
    <w:rsid w:val="00BC38BB"/>
    <w:rsid w:val="00BC5B82"/>
    <w:rsid w:val="00BC6C84"/>
    <w:rsid w:val="00BD318E"/>
    <w:rsid w:val="00BD39A0"/>
    <w:rsid w:val="00BD4049"/>
    <w:rsid w:val="00BD573D"/>
    <w:rsid w:val="00BD6E01"/>
    <w:rsid w:val="00BE4699"/>
    <w:rsid w:val="00BF0AC2"/>
    <w:rsid w:val="00C00A00"/>
    <w:rsid w:val="00C02FAD"/>
    <w:rsid w:val="00C03AED"/>
    <w:rsid w:val="00C06314"/>
    <w:rsid w:val="00C106CA"/>
    <w:rsid w:val="00C145B5"/>
    <w:rsid w:val="00C17E08"/>
    <w:rsid w:val="00C21C7F"/>
    <w:rsid w:val="00C24CE5"/>
    <w:rsid w:val="00C24F37"/>
    <w:rsid w:val="00C27E85"/>
    <w:rsid w:val="00C34034"/>
    <w:rsid w:val="00C3422D"/>
    <w:rsid w:val="00C40FCC"/>
    <w:rsid w:val="00C41AAC"/>
    <w:rsid w:val="00C420D7"/>
    <w:rsid w:val="00C438F8"/>
    <w:rsid w:val="00C443F6"/>
    <w:rsid w:val="00C506BB"/>
    <w:rsid w:val="00C50D85"/>
    <w:rsid w:val="00C52DCD"/>
    <w:rsid w:val="00C5608C"/>
    <w:rsid w:val="00C5757D"/>
    <w:rsid w:val="00C61F9F"/>
    <w:rsid w:val="00C65E3E"/>
    <w:rsid w:val="00C70C30"/>
    <w:rsid w:val="00C70DC6"/>
    <w:rsid w:val="00C72D9D"/>
    <w:rsid w:val="00C75802"/>
    <w:rsid w:val="00C7580F"/>
    <w:rsid w:val="00C76601"/>
    <w:rsid w:val="00C80649"/>
    <w:rsid w:val="00C80976"/>
    <w:rsid w:val="00C83A35"/>
    <w:rsid w:val="00C91AC6"/>
    <w:rsid w:val="00C91BA7"/>
    <w:rsid w:val="00C92693"/>
    <w:rsid w:val="00CA03EC"/>
    <w:rsid w:val="00CA0D92"/>
    <w:rsid w:val="00CA1113"/>
    <w:rsid w:val="00CA1A56"/>
    <w:rsid w:val="00CA2DC9"/>
    <w:rsid w:val="00CA6EDE"/>
    <w:rsid w:val="00CB15C8"/>
    <w:rsid w:val="00CB4FFC"/>
    <w:rsid w:val="00CB6F06"/>
    <w:rsid w:val="00CC5490"/>
    <w:rsid w:val="00CC6421"/>
    <w:rsid w:val="00CC6741"/>
    <w:rsid w:val="00CD4654"/>
    <w:rsid w:val="00CD4A0C"/>
    <w:rsid w:val="00CD7B21"/>
    <w:rsid w:val="00CE1DFA"/>
    <w:rsid w:val="00CE3320"/>
    <w:rsid w:val="00CE60CF"/>
    <w:rsid w:val="00CE6675"/>
    <w:rsid w:val="00CF1807"/>
    <w:rsid w:val="00CF3EB5"/>
    <w:rsid w:val="00CF4A1C"/>
    <w:rsid w:val="00CF5742"/>
    <w:rsid w:val="00D02331"/>
    <w:rsid w:val="00D03530"/>
    <w:rsid w:val="00D054DF"/>
    <w:rsid w:val="00D05C01"/>
    <w:rsid w:val="00D07B66"/>
    <w:rsid w:val="00D208CD"/>
    <w:rsid w:val="00D25231"/>
    <w:rsid w:val="00D26D85"/>
    <w:rsid w:val="00D2735F"/>
    <w:rsid w:val="00D42330"/>
    <w:rsid w:val="00D436F4"/>
    <w:rsid w:val="00D44F45"/>
    <w:rsid w:val="00D5156C"/>
    <w:rsid w:val="00D56AE2"/>
    <w:rsid w:val="00D5717F"/>
    <w:rsid w:val="00D57D5C"/>
    <w:rsid w:val="00D601E6"/>
    <w:rsid w:val="00D61370"/>
    <w:rsid w:val="00D664DF"/>
    <w:rsid w:val="00D758EA"/>
    <w:rsid w:val="00D7667B"/>
    <w:rsid w:val="00D76AD2"/>
    <w:rsid w:val="00D777AC"/>
    <w:rsid w:val="00D778EE"/>
    <w:rsid w:val="00D840B7"/>
    <w:rsid w:val="00D85B92"/>
    <w:rsid w:val="00D86395"/>
    <w:rsid w:val="00D87173"/>
    <w:rsid w:val="00D87994"/>
    <w:rsid w:val="00D879B3"/>
    <w:rsid w:val="00D91A14"/>
    <w:rsid w:val="00D93226"/>
    <w:rsid w:val="00D97998"/>
    <w:rsid w:val="00DA3134"/>
    <w:rsid w:val="00DA4CE7"/>
    <w:rsid w:val="00DA54A9"/>
    <w:rsid w:val="00DA659F"/>
    <w:rsid w:val="00DB0781"/>
    <w:rsid w:val="00DB0CF6"/>
    <w:rsid w:val="00DB1D95"/>
    <w:rsid w:val="00DB209F"/>
    <w:rsid w:val="00DB50E7"/>
    <w:rsid w:val="00DB544B"/>
    <w:rsid w:val="00DB785E"/>
    <w:rsid w:val="00DC1322"/>
    <w:rsid w:val="00DC44D9"/>
    <w:rsid w:val="00DC6565"/>
    <w:rsid w:val="00DC6E35"/>
    <w:rsid w:val="00DD2EBC"/>
    <w:rsid w:val="00DD6AB0"/>
    <w:rsid w:val="00DE1BC0"/>
    <w:rsid w:val="00DE3A31"/>
    <w:rsid w:val="00DF7694"/>
    <w:rsid w:val="00E008E9"/>
    <w:rsid w:val="00E009A2"/>
    <w:rsid w:val="00E043D4"/>
    <w:rsid w:val="00E057D1"/>
    <w:rsid w:val="00E05BEB"/>
    <w:rsid w:val="00E10118"/>
    <w:rsid w:val="00E11CD2"/>
    <w:rsid w:val="00E1440D"/>
    <w:rsid w:val="00E1454C"/>
    <w:rsid w:val="00E20B92"/>
    <w:rsid w:val="00E213E6"/>
    <w:rsid w:val="00E23D4D"/>
    <w:rsid w:val="00E24A2D"/>
    <w:rsid w:val="00E25D72"/>
    <w:rsid w:val="00E270E5"/>
    <w:rsid w:val="00E307AD"/>
    <w:rsid w:val="00E30BF7"/>
    <w:rsid w:val="00E32029"/>
    <w:rsid w:val="00E32097"/>
    <w:rsid w:val="00E35446"/>
    <w:rsid w:val="00E361F8"/>
    <w:rsid w:val="00E4063C"/>
    <w:rsid w:val="00E4253F"/>
    <w:rsid w:val="00E43036"/>
    <w:rsid w:val="00E44590"/>
    <w:rsid w:val="00E46678"/>
    <w:rsid w:val="00E468CD"/>
    <w:rsid w:val="00E4715B"/>
    <w:rsid w:val="00E50E0C"/>
    <w:rsid w:val="00E5283F"/>
    <w:rsid w:val="00E537D0"/>
    <w:rsid w:val="00E54811"/>
    <w:rsid w:val="00E55116"/>
    <w:rsid w:val="00E60005"/>
    <w:rsid w:val="00E604BC"/>
    <w:rsid w:val="00E61C28"/>
    <w:rsid w:val="00E6411E"/>
    <w:rsid w:val="00E648EC"/>
    <w:rsid w:val="00E6603A"/>
    <w:rsid w:val="00E70329"/>
    <w:rsid w:val="00E72985"/>
    <w:rsid w:val="00E72E2E"/>
    <w:rsid w:val="00E763BC"/>
    <w:rsid w:val="00E764EB"/>
    <w:rsid w:val="00E80B6C"/>
    <w:rsid w:val="00E81C16"/>
    <w:rsid w:val="00E833DD"/>
    <w:rsid w:val="00E8465A"/>
    <w:rsid w:val="00E861F1"/>
    <w:rsid w:val="00E915F1"/>
    <w:rsid w:val="00E91D2F"/>
    <w:rsid w:val="00E96EBD"/>
    <w:rsid w:val="00EA01DF"/>
    <w:rsid w:val="00EA0AF8"/>
    <w:rsid w:val="00EA1104"/>
    <w:rsid w:val="00EA3284"/>
    <w:rsid w:val="00EA579E"/>
    <w:rsid w:val="00EA5E51"/>
    <w:rsid w:val="00EA7263"/>
    <w:rsid w:val="00EB1E14"/>
    <w:rsid w:val="00EB51EF"/>
    <w:rsid w:val="00EB534F"/>
    <w:rsid w:val="00EB54C2"/>
    <w:rsid w:val="00EB5B6D"/>
    <w:rsid w:val="00EC446F"/>
    <w:rsid w:val="00EC54DD"/>
    <w:rsid w:val="00EC60BA"/>
    <w:rsid w:val="00EC7D83"/>
    <w:rsid w:val="00ED2F3E"/>
    <w:rsid w:val="00ED473F"/>
    <w:rsid w:val="00ED7BC2"/>
    <w:rsid w:val="00EE17E9"/>
    <w:rsid w:val="00EE40EC"/>
    <w:rsid w:val="00EE6133"/>
    <w:rsid w:val="00EF1A49"/>
    <w:rsid w:val="00EF332E"/>
    <w:rsid w:val="00EF4020"/>
    <w:rsid w:val="00EF6B52"/>
    <w:rsid w:val="00F00179"/>
    <w:rsid w:val="00F00E81"/>
    <w:rsid w:val="00F01626"/>
    <w:rsid w:val="00F10B8E"/>
    <w:rsid w:val="00F10CE4"/>
    <w:rsid w:val="00F151B3"/>
    <w:rsid w:val="00F15359"/>
    <w:rsid w:val="00F155FD"/>
    <w:rsid w:val="00F163E8"/>
    <w:rsid w:val="00F20488"/>
    <w:rsid w:val="00F2085C"/>
    <w:rsid w:val="00F230EF"/>
    <w:rsid w:val="00F233FE"/>
    <w:rsid w:val="00F23B5B"/>
    <w:rsid w:val="00F278C9"/>
    <w:rsid w:val="00F30D38"/>
    <w:rsid w:val="00F30DE2"/>
    <w:rsid w:val="00F32727"/>
    <w:rsid w:val="00F3309E"/>
    <w:rsid w:val="00F36461"/>
    <w:rsid w:val="00F4008A"/>
    <w:rsid w:val="00F44305"/>
    <w:rsid w:val="00F47015"/>
    <w:rsid w:val="00F53CF9"/>
    <w:rsid w:val="00F56ADE"/>
    <w:rsid w:val="00F56B15"/>
    <w:rsid w:val="00F605C9"/>
    <w:rsid w:val="00F62A17"/>
    <w:rsid w:val="00F642FA"/>
    <w:rsid w:val="00F65898"/>
    <w:rsid w:val="00F65C04"/>
    <w:rsid w:val="00F7436E"/>
    <w:rsid w:val="00F859CA"/>
    <w:rsid w:val="00F86B50"/>
    <w:rsid w:val="00F87F8E"/>
    <w:rsid w:val="00F93530"/>
    <w:rsid w:val="00F93DE4"/>
    <w:rsid w:val="00F93EAD"/>
    <w:rsid w:val="00F95C26"/>
    <w:rsid w:val="00FA117E"/>
    <w:rsid w:val="00FA1F3E"/>
    <w:rsid w:val="00FA320F"/>
    <w:rsid w:val="00FA4B63"/>
    <w:rsid w:val="00FA5BFF"/>
    <w:rsid w:val="00FB1844"/>
    <w:rsid w:val="00FB4490"/>
    <w:rsid w:val="00FB78C7"/>
    <w:rsid w:val="00FB7CAA"/>
    <w:rsid w:val="00FC5F53"/>
    <w:rsid w:val="00FC76E1"/>
    <w:rsid w:val="00FD2124"/>
    <w:rsid w:val="00FD39D1"/>
    <w:rsid w:val="00FD6BD4"/>
    <w:rsid w:val="00FE7B0E"/>
    <w:rsid w:val="00FE7EE1"/>
    <w:rsid w:val="00FF0BD3"/>
    <w:rsid w:val="00FF4194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C82C8DA-E944-44D7-892A-9905998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6F3"/>
    <w:pPr>
      <w:spacing w:after="0" w:line="240" w:lineRule="auto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08E9"/>
    <w:pPr>
      <w:keepNext/>
      <w:spacing w:before="240" w:after="60"/>
      <w:jc w:val="center"/>
      <w:outlineLvl w:val="0"/>
    </w:pPr>
    <w:rPr>
      <w:rFonts w:ascii="Corbel" w:hAnsi="Corbe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008E9"/>
    <w:pPr>
      <w:keepNext/>
      <w:spacing w:before="240" w:after="60"/>
      <w:jc w:val="left"/>
      <w:outlineLvl w:val="1"/>
    </w:pPr>
    <w:rPr>
      <w:rFonts w:ascii="Corbel" w:hAnsi="Corbe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008E9"/>
    <w:rPr>
      <w:rFonts w:ascii="Corbel" w:hAnsi="Corbe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008E9"/>
    <w:rPr>
      <w:rFonts w:ascii="Corbel" w:hAnsi="Corbe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193E4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Normal"/>
    <w:uiPriority w:val="99"/>
    <w:rsid w:val="007B14DE"/>
    <w:pPr>
      <w:spacing w:before="240"/>
    </w:pPr>
    <w:rPr>
      <w:b/>
      <w:bCs/>
    </w:rPr>
  </w:style>
  <w:style w:type="paragraph" w:customStyle="1" w:styleId="CorrectAnswer">
    <w:name w:val="Correct Answer"/>
    <w:basedOn w:val="Normal"/>
    <w:uiPriority w:val="99"/>
    <w:rsid w:val="001D0D09"/>
    <w:rPr>
      <w:bCs/>
    </w:rPr>
  </w:style>
  <w:style w:type="character" w:styleId="Hyperlink">
    <w:name w:val="Hyperlink"/>
    <w:basedOn w:val="DefaultParagraphFont"/>
    <w:uiPriority w:val="99"/>
    <w:rsid w:val="00066562"/>
    <w:rPr>
      <w:rFonts w:ascii="Calibri" w:hAnsi="Calibri" w:cs="Times New Roman"/>
      <w:color w:val="0000FF"/>
      <w:sz w:val="24"/>
      <w:u w:val="single"/>
    </w:rPr>
  </w:style>
  <w:style w:type="paragraph" w:customStyle="1" w:styleId="WrongAnswer">
    <w:name w:val="Wrong Answer"/>
    <w:basedOn w:val="Normal"/>
    <w:uiPriority w:val="99"/>
    <w:rsid w:val="00A43B0C"/>
  </w:style>
  <w:style w:type="paragraph" w:customStyle="1" w:styleId="EndofQuestions">
    <w:name w:val="End of Questions"/>
    <w:basedOn w:val="Normal"/>
    <w:uiPriority w:val="99"/>
    <w:rsid w:val="006B36E1"/>
    <w:pPr>
      <w:spacing w:before="1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93F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93F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D3E"/>
    <w:pPr>
      <w:ind w:left="720"/>
    </w:pPr>
  </w:style>
  <w:style w:type="table" w:styleId="LightShading-Accent1">
    <w:name w:val="Light Shading Accent 1"/>
    <w:basedOn w:val="TableNormal"/>
    <w:uiPriority w:val="60"/>
    <w:rsid w:val="004E24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E24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E24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4E24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1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F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34E1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9"/>
    <w:rsid w:val="00C70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C70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0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4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04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94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65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1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2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45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7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2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9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6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6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6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6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6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16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688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00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6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08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1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59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6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63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3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8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3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3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8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4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7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5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7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8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33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8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2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90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2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3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2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58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23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1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FD84BE1-BA0F-4641-9E05-E704889FC69B}" type="presOf" srcId="{2CDD0FC9-F446-43B1-B5FD-686E8E0522DA}" destId="{216CA897-A821-43D9-BF6F-DFBE1E416B7A}" srcOrd="1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2D1BC17E-2F06-4B91-AE78-9990A0934B90}" type="presOf" srcId="{869552E5-AB86-47FA-AD21-7EFDF4C0F7EA}" destId="{D29BB239-6C38-4A3D-8C82-58930C0E0592}" srcOrd="1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45C25661-A706-4BEC-AFAE-533480AB1DF5}" type="presOf" srcId="{2CDD0FC9-F446-43B1-B5FD-686E8E0522DA}" destId="{237A460B-4181-49B6-92B6-E8D1D0721968}" srcOrd="0" destOrd="0" presId="urn:microsoft.com/office/officeart/2005/8/layout/pyramid1"/>
    <dgm:cxn modelId="{8F211FBF-BCDC-4630-8BE4-C0DB8EC4FBAF}" type="presOf" srcId="{869552E5-AB86-47FA-AD21-7EFDF4C0F7EA}" destId="{51921212-6977-4790-A02E-D876C68E87D6}" srcOrd="0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86C4EE70-A358-45DA-944D-57592A76452C}" type="presOf" srcId="{863FC430-8461-40B6-9036-BD9A6249FCDA}" destId="{48273378-BB74-45E3-A1AC-582BC970D6F4}" srcOrd="0" destOrd="0" presId="urn:microsoft.com/office/officeart/2005/8/layout/pyramid1"/>
    <dgm:cxn modelId="{80932C03-14B3-48B5-9F87-7C12686C22C9}" type="presOf" srcId="{8A29EEAA-0696-487C-8B26-878EA5BC5F43}" destId="{6301DE8B-7AE4-4DED-BDF6-636659DDAAE4}" srcOrd="0" destOrd="0" presId="urn:microsoft.com/office/officeart/2005/8/layout/pyramid1"/>
    <dgm:cxn modelId="{AB293BF3-0775-4A37-991E-155BBA8EF469}" type="presOf" srcId="{8A29EEAA-0696-487C-8B26-878EA5BC5F43}" destId="{4530128F-35E4-41F8-BC0B-D735054E719E}" srcOrd="1" destOrd="0" presId="urn:microsoft.com/office/officeart/2005/8/layout/pyramid1"/>
    <dgm:cxn modelId="{88D5BEB6-EF3D-4854-8879-F645D9325734}" type="presOf" srcId="{863FC430-8461-40B6-9036-BD9A6249FCDA}" destId="{9D5EF99D-B6F8-4F87-9C2D-29F0F7B83EBA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6D60FAD5-FC61-4D47-9FC2-0EAB42BF9BA4}" type="presOf" srcId="{DBA0D445-B7FF-46EB-BB80-FE9AFF7315BF}" destId="{B5B9BC8B-297E-4427-BDF8-44E5648E2D74}" srcOrd="0" destOrd="0" presId="urn:microsoft.com/office/officeart/2005/8/layout/pyramid1"/>
    <dgm:cxn modelId="{9F17BF7D-97DC-4840-BF73-9F44714729B1}" type="presParOf" srcId="{B5B9BC8B-297E-4427-BDF8-44E5648E2D74}" destId="{72C5B2A4-2DBB-4A40-B4C6-AEB9F4B18D4B}" srcOrd="0" destOrd="0" presId="urn:microsoft.com/office/officeart/2005/8/layout/pyramid1"/>
    <dgm:cxn modelId="{9B021CB1-5207-4A8A-8B1C-D6C4A74B6D67}" type="presParOf" srcId="{72C5B2A4-2DBB-4A40-B4C6-AEB9F4B18D4B}" destId="{6301DE8B-7AE4-4DED-BDF6-636659DDAAE4}" srcOrd="0" destOrd="0" presId="urn:microsoft.com/office/officeart/2005/8/layout/pyramid1"/>
    <dgm:cxn modelId="{DC9636E6-F46A-4B2E-A73E-CCB5D2BB0413}" type="presParOf" srcId="{72C5B2A4-2DBB-4A40-B4C6-AEB9F4B18D4B}" destId="{4530128F-35E4-41F8-BC0B-D735054E719E}" srcOrd="1" destOrd="0" presId="urn:microsoft.com/office/officeart/2005/8/layout/pyramid1"/>
    <dgm:cxn modelId="{BC79C5B6-272C-4F46-9775-B95DB3593397}" type="presParOf" srcId="{B5B9BC8B-297E-4427-BDF8-44E5648E2D74}" destId="{6BE7B44C-6A41-4C1E-826D-6CCB6BC1CBAA}" srcOrd="1" destOrd="0" presId="urn:microsoft.com/office/officeart/2005/8/layout/pyramid1"/>
    <dgm:cxn modelId="{C5C7FB67-B5C6-4DA8-8B32-AC2E474F09B1}" type="presParOf" srcId="{6BE7B44C-6A41-4C1E-826D-6CCB6BC1CBAA}" destId="{48273378-BB74-45E3-A1AC-582BC970D6F4}" srcOrd="0" destOrd="0" presId="urn:microsoft.com/office/officeart/2005/8/layout/pyramid1"/>
    <dgm:cxn modelId="{B717F178-3FF3-40A0-8A25-335863DDF403}" type="presParOf" srcId="{6BE7B44C-6A41-4C1E-826D-6CCB6BC1CBAA}" destId="{9D5EF99D-B6F8-4F87-9C2D-29F0F7B83EBA}" srcOrd="1" destOrd="0" presId="urn:microsoft.com/office/officeart/2005/8/layout/pyramid1"/>
    <dgm:cxn modelId="{1DBA514F-95C0-423D-AB0D-616CCFD506AF}" type="presParOf" srcId="{B5B9BC8B-297E-4427-BDF8-44E5648E2D74}" destId="{DEE0EB82-CB89-4CEE-BC8B-9F4780660741}" srcOrd="2" destOrd="0" presId="urn:microsoft.com/office/officeart/2005/8/layout/pyramid1"/>
    <dgm:cxn modelId="{6920B224-8A75-401F-9167-F5DD4449D3F5}" type="presParOf" srcId="{DEE0EB82-CB89-4CEE-BC8B-9F4780660741}" destId="{237A460B-4181-49B6-92B6-E8D1D0721968}" srcOrd="0" destOrd="0" presId="urn:microsoft.com/office/officeart/2005/8/layout/pyramid1"/>
    <dgm:cxn modelId="{4EBF3136-CCF4-4D41-B65C-A8CE6209A4D1}" type="presParOf" srcId="{DEE0EB82-CB89-4CEE-BC8B-9F4780660741}" destId="{216CA897-A821-43D9-BF6F-DFBE1E416B7A}" srcOrd="1" destOrd="0" presId="urn:microsoft.com/office/officeart/2005/8/layout/pyramid1"/>
    <dgm:cxn modelId="{8E705F4F-2FD7-48EE-A443-3A977EF9385E}" type="presParOf" srcId="{B5B9BC8B-297E-4427-BDF8-44E5648E2D74}" destId="{F141C307-5659-4005-A53C-2042DC652082}" srcOrd="3" destOrd="0" presId="urn:microsoft.com/office/officeart/2005/8/layout/pyramid1"/>
    <dgm:cxn modelId="{70A57381-18C6-49DF-9767-97D918E5B464}" type="presParOf" srcId="{F141C307-5659-4005-A53C-2042DC652082}" destId="{51921212-6977-4790-A02E-D876C68E87D6}" srcOrd="0" destOrd="0" presId="urn:microsoft.com/office/officeart/2005/8/layout/pyramid1"/>
    <dgm:cxn modelId="{31AE8BC0-0A75-43C3-AA33-D71E0240CBDF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243" y="0"/>
          <a:ext cx="608162" cy="476609"/>
        </a:xfrm>
        <a:prstGeom prst="trapezoid">
          <a:avLst>
            <a:gd name="adj" fmla="val 6380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243" y="0"/>
        <a:ext cx="608162" cy="476609"/>
      </dsp:txXfrm>
    </dsp:sp>
    <dsp:sp modelId="{48273378-BB74-45E3-A1AC-582BC970D6F4}">
      <dsp:nvSpPr>
        <dsp:cNvPr id="0" name=""/>
        <dsp:cNvSpPr/>
      </dsp:nvSpPr>
      <dsp:spPr>
        <a:xfrm>
          <a:off x="608162" y="476609"/>
          <a:ext cx="1216324" cy="476609"/>
        </a:xfrm>
        <a:prstGeom prst="trapezoid">
          <a:avLst>
            <a:gd name="adj" fmla="val 6380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1019" y="476609"/>
        <a:ext cx="790610" cy="476609"/>
      </dsp:txXfrm>
    </dsp:sp>
    <dsp:sp modelId="{237A460B-4181-49B6-92B6-E8D1D0721968}">
      <dsp:nvSpPr>
        <dsp:cNvPr id="0" name=""/>
        <dsp:cNvSpPr/>
      </dsp:nvSpPr>
      <dsp:spPr>
        <a:xfrm>
          <a:off x="304081" y="953219"/>
          <a:ext cx="1824486" cy="476609"/>
        </a:xfrm>
        <a:prstGeom prst="trapezoid">
          <a:avLst>
            <a:gd name="adj" fmla="val 6380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366" y="953219"/>
        <a:ext cx="1185916" cy="476609"/>
      </dsp:txXfrm>
    </dsp:sp>
    <dsp:sp modelId="{51921212-6977-4790-A02E-D876C68E87D6}">
      <dsp:nvSpPr>
        <dsp:cNvPr id="0" name=""/>
        <dsp:cNvSpPr/>
      </dsp:nvSpPr>
      <dsp:spPr>
        <a:xfrm>
          <a:off x="0" y="1429828"/>
          <a:ext cx="2432649" cy="476609"/>
        </a:xfrm>
        <a:prstGeom prst="trapezoid">
          <a:avLst>
            <a:gd name="adj" fmla="val 6380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713" y="1429828"/>
        <a:ext cx="1581221" cy="476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375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and Technologies Course</vt:lpstr>
    </vt:vector>
  </TitlesOfParts>
  <Company>Telerik Corporation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and Technologies Course</dc:title>
  <dc:creator>Pavlina Koleva</dc:creator>
  <cp:lastModifiedBy>Asya Georgieva</cp:lastModifiedBy>
  <cp:revision>113</cp:revision>
  <cp:lastPrinted>2012-02-22T09:42:00Z</cp:lastPrinted>
  <dcterms:created xsi:type="dcterms:W3CDTF">2012-02-22T08:39:00Z</dcterms:created>
  <dcterms:modified xsi:type="dcterms:W3CDTF">2014-09-17T11:00:00Z</dcterms:modified>
</cp:coreProperties>
</file>